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842A" w14:textId="77777777" w:rsidR="008A4052" w:rsidRPr="00262DE6" w:rsidRDefault="00262DE6" w:rsidP="002E1230">
      <w:pPr>
        <w:pStyle w:val="Rubrik2"/>
        <w:rPr>
          <w:lang w:val="en-US"/>
        </w:rPr>
      </w:pPr>
      <w:r w:rsidRPr="00262DE6">
        <w:rPr>
          <w:lang w:val="en-US"/>
        </w:rPr>
        <w:t>Lab</w:t>
      </w:r>
      <w:r w:rsidR="00266A30">
        <w:rPr>
          <w:lang w:val="en-US"/>
        </w:rPr>
        <w:t xml:space="preserve"> assignment</w:t>
      </w:r>
      <w:r w:rsidRPr="00262DE6">
        <w:rPr>
          <w:lang w:val="en-US"/>
        </w:rPr>
        <w:t xml:space="preserve"> # 2</w:t>
      </w:r>
      <w:r w:rsidR="008D58AD" w:rsidRPr="00262DE6">
        <w:rPr>
          <w:lang w:val="en-US"/>
        </w:rPr>
        <w:t xml:space="preserve">- </w:t>
      </w:r>
      <w:r w:rsidR="008C49CE" w:rsidRPr="00262DE6">
        <w:rPr>
          <w:lang w:val="en-US"/>
        </w:rPr>
        <w:t xml:space="preserve">Data </w:t>
      </w:r>
      <w:r w:rsidR="002D758A" w:rsidRPr="00262DE6">
        <w:rPr>
          <w:lang w:val="en-US"/>
        </w:rPr>
        <w:t>Retrieval</w:t>
      </w:r>
      <w:r w:rsidR="008C49CE" w:rsidRPr="00262DE6">
        <w:rPr>
          <w:lang w:val="en-US"/>
        </w:rPr>
        <w:t xml:space="preserve"> Language, SELECT </w:t>
      </w:r>
      <w:r>
        <w:rPr>
          <w:lang w:val="en-US"/>
        </w:rPr>
        <w:t>from</w:t>
      </w:r>
      <w:r w:rsidR="008C49CE" w:rsidRPr="00262DE6">
        <w:rPr>
          <w:lang w:val="en-US"/>
        </w:rPr>
        <w:t xml:space="preserve"> </w:t>
      </w:r>
      <w:r>
        <w:rPr>
          <w:lang w:val="en-US"/>
        </w:rPr>
        <w:t>a single table</w:t>
      </w:r>
    </w:p>
    <w:p w14:paraId="44F019EC" w14:textId="77777777" w:rsidR="0022733A" w:rsidRDefault="0022733A" w:rsidP="00C30FE1">
      <w:pPr>
        <w:rPr>
          <w:lang w:val="en-US"/>
        </w:rPr>
      </w:pPr>
    </w:p>
    <w:p w14:paraId="4A1F4455" w14:textId="77777777" w:rsidR="006F2902" w:rsidRDefault="00262DE6" w:rsidP="00C30FE1">
      <w:pPr>
        <w:rPr>
          <w:lang w:val="en-US"/>
        </w:rPr>
      </w:pPr>
      <w:r w:rsidRPr="00262DE6">
        <w:rPr>
          <w:lang w:val="en-US"/>
        </w:rPr>
        <w:t xml:space="preserve">In this lab you will work with SELECT statements against a </w:t>
      </w:r>
      <w:r>
        <w:rPr>
          <w:lang w:val="en-US"/>
        </w:rPr>
        <w:t xml:space="preserve">single </w:t>
      </w:r>
      <w:r w:rsidRPr="00262DE6">
        <w:rPr>
          <w:lang w:val="en-US"/>
        </w:rPr>
        <w:t>table. Start by creating the table</w:t>
      </w:r>
      <w:r>
        <w:rPr>
          <w:lang w:val="en-US"/>
        </w:rPr>
        <w:t xml:space="preserve"> customer</w:t>
      </w:r>
      <w:r w:rsidRPr="00262DE6">
        <w:rPr>
          <w:lang w:val="en-US"/>
        </w:rPr>
        <w:t xml:space="preserve"> and fill it with data, </w:t>
      </w:r>
      <w:r>
        <w:rPr>
          <w:lang w:val="en-US"/>
        </w:rPr>
        <w:t xml:space="preserve">by </w:t>
      </w:r>
      <w:r w:rsidRPr="00262DE6">
        <w:rPr>
          <w:lang w:val="en-US"/>
        </w:rPr>
        <w:t xml:space="preserve">copy the following SQL statements and paste them into </w:t>
      </w:r>
      <w:r w:rsidR="00DF4D31">
        <w:rPr>
          <w:lang w:val="en-US"/>
        </w:rPr>
        <w:t>your SQL client software, and hit "Run"</w:t>
      </w:r>
      <w:r w:rsidRPr="00262DE6">
        <w:rPr>
          <w:lang w:val="en-US"/>
        </w:rPr>
        <w:t>.</w:t>
      </w:r>
    </w:p>
    <w:p w14:paraId="2C8D434D" w14:textId="77777777" w:rsidR="0022733A" w:rsidRDefault="0022733A" w:rsidP="00C30FE1">
      <w:pPr>
        <w:rPr>
          <w:lang w:val="en-US"/>
        </w:rPr>
      </w:pPr>
    </w:p>
    <w:p w14:paraId="425BB352" w14:textId="77777777" w:rsidR="0022733A" w:rsidRPr="00DF4D31" w:rsidRDefault="0022733A" w:rsidP="006F2902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</w:p>
    <w:p w14:paraId="52FB1C2B" w14:textId="77777777" w:rsidR="00753705" w:rsidRDefault="00753705" w:rsidP="006F2902">
      <w:pPr>
        <w:rPr>
          <w:rFonts w:ascii="Courier New" w:hAnsi="Courier New" w:cs="Courier New"/>
          <w:color w:val="008000"/>
          <w:sz w:val="16"/>
          <w:szCs w:val="16"/>
          <w:lang w:val="en-GB"/>
        </w:rPr>
      </w:pPr>
    </w:p>
    <w:p w14:paraId="06746D20" w14:textId="77777777" w:rsidR="0022733A" w:rsidRDefault="0022733A" w:rsidP="006F2902">
      <w:pPr>
        <w:rPr>
          <w:rFonts w:ascii="Courier New" w:hAnsi="Courier New" w:cs="Courier New"/>
          <w:color w:val="008000"/>
          <w:sz w:val="16"/>
          <w:szCs w:val="16"/>
          <w:lang w:val="en-GB"/>
        </w:rPr>
      </w:pPr>
    </w:p>
    <w:p w14:paraId="3B8B0D63" w14:textId="77777777" w:rsidR="0022733A" w:rsidRDefault="0022733A" w:rsidP="006F2902">
      <w:pPr>
        <w:rPr>
          <w:rFonts w:ascii="Courier New" w:hAnsi="Courier New" w:cs="Courier New"/>
          <w:color w:val="008000"/>
          <w:sz w:val="16"/>
          <w:szCs w:val="16"/>
          <w:lang w:val="en-GB"/>
        </w:rPr>
      </w:pPr>
    </w:p>
    <w:p w14:paraId="608D619C" w14:textId="77777777" w:rsidR="006F2902" w:rsidRPr="0022733A" w:rsidRDefault="006F2902" w:rsidP="006F2902">
      <w:pPr>
        <w:rPr>
          <w:rFonts w:ascii="Courier New" w:hAnsi="Courier New" w:cs="Courier New"/>
          <w:color w:val="008000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8000"/>
          <w:sz w:val="16"/>
          <w:szCs w:val="16"/>
          <w:lang w:val="en-GB"/>
        </w:rPr>
        <w:t>----------------------------------COPY and PASTE START------------------------</w:t>
      </w:r>
    </w:p>
    <w:p w14:paraId="2AE684ED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CREATE TABLE 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(</w:t>
      </w:r>
    </w:p>
    <w:p w14:paraId="6886371C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username VARCHAR2(8) PRIMARY KEY,</w:t>
      </w:r>
    </w:p>
    <w:p w14:paraId="7FFD2428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 xml:space="preserve">passwd </w:t>
      </w:r>
      <w:r w:rsidRPr="00753705">
        <w:rPr>
          <w:rFonts w:ascii="Courier New" w:hAnsi="Courier New" w:cs="Courier New"/>
          <w:color w:val="0000FF"/>
          <w:sz w:val="16"/>
          <w:szCs w:val="16"/>
          <w:lang w:val="en-GB"/>
        </w:rPr>
        <w:t>VARCHAR2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(8) NOT NULL,</w:t>
      </w:r>
    </w:p>
    <w:p w14:paraId="2D60FD75" w14:textId="77777777" w:rsidR="006F2902" w:rsidRPr="0022733A" w:rsidRDefault="00262DE6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="006F2902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VARCHAR2(20) NOT NULL,</w:t>
      </w:r>
    </w:p>
    <w:p w14:paraId="7CE82CC5" w14:textId="77777777" w:rsidR="006F2902" w:rsidRPr="0022733A" w:rsidRDefault="00262DE6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="006F2902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VARCHAR2(20) NOT NULL,</w:t>
      </w:r>
    </w:p>
    <w:p w14:paraId="720A7567" w14:textId="77777777" w:rsidR="006F2902" w:rsidRPr="0022733A" w:rsidRDefault="00262DE6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="006F2902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VARCHAR2(20),</w:t>
      </w:r>
    </w:p>
    <w:p w14:paraId="1646E9BB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DATE NOT NULL,</w:t>
      </w:r>
    </w:p>
    <w:p w14:paraId="39816168" w14:textId="77777777" w:rsidR="006F2902" w:rsidRPr="0022733A" w:rsidRDefault="00262DE6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="006F2902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NUMBER(7));</w:t>
      </w:r>
    </w:p>
    <w:p w14:paraId="3382AEA5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14:paraId="3772BDF1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47EDA3C3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VALUES('MrBig','MBisKING','Roger','nyberg','Officer',TO_DATE('1998-NOV-29','YYYY-MON-DD'),317000);</w:t>
      </w:r>
    </w:p>
    <w:p w14:paraId="02B0482F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3FCDEC78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VALUES('MEZcal','P33kssa','maria','Nyberg','</w:t>
      </w:r>
      <w:r w:rsidR="00977F53">
        <w:rPr>
          <w:rFonts w:ascii="Courier New" w:hAnsi="Courier New" w:cs="Courier New"/>
          <w:color w:val="0000FF"/>
          <w:sz w:val="16"/>
          <w:szCs w:val="16"/>
          <w:lang w:val="en-GB"/>
        </w:rPr>
        <w:t>psychologist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',TO_DATE('1999-08-29','YYYY-MM-DD'),435000);</w:t>
      </w:r>
    </w:p>
    <w:p w14:paraId="59F596AE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3DA26EF2" w14:textId="77777777" w:rsidR="006F2902" w:rsidRPr="0022733A" w:rsidRDefault="00F4502D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>
        <w:rPr>
          <w:rFonts w:ascii="Courier New" w:hAnsi="Courier New" w:cs="Courier New"/>
          <w:color w:val="0000FF"/>
          <w:sz w:val="16"/>
          <w:szCs w:val="16"/>
          <w:lang w:val="en-GB"/>
        </w:rPr>
        <w:t>VALUES('FISSIped</w:t>
      </w:r>
      <w:r w:rsidR="006F2902"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','bintje','Tomas','kvist','</w:t>
      </w:r>
      <w:r w:rsidR="00977F53">
        <w:rPr>
          <w:rFonts w:ascii="Courier New" w:hAnsi="Courier New" w:cs="Courier New"/>
          <w:color w:val="0000FF"/>
          <w:sz w:val="16"/>
          <w:szCs w:val="16"/>
          <w:lang w:val="en-GB"/>
        </w:rPr>
        <w:t>Potatoe farmer</w:t>
      </w:r>
      <w:r w:rsidR="006F2902"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',TO_DATE('2000-02-28','YYYY-MM-DD'),198000);</w:t>
      </w:r>
    </w:p>
    <w:p w14:paraId="1B871CAC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2963B566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VALUES('OlleBull','Bullas','hans','Lindqvist',NULL,TO_DATE('2002-05-05','YYYY-MM-DD'),116000);</w:t>
      </w:r>
    </w:p>
    <w:p w14:paraId="7132C565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43CBAE80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VALUES('MrMDI','MDIisit','Hans','Rosenboll','</w:t>
      </w:r>
      <w:r w:rsidR="00977F53">
        <w:rPr>
          <w:rFonts w:ascii="Courier New" w:hAnsi="Courier New" w:cs="Courier New"/>
          <w:color w:val="0000FF"/>
          <w:sz w:val="16"/>
          <w:szCs w:val="16"/>
          <w:lang w:val="en-GB"/>
        </w:rPr>
        <w:t>assistant professor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',TO_DATE('1997-01-15','YYYY-MM-DD'),307000);</w:t>
      </w:r>
    </w:p>
    <w:p w14:paraId="77F2333F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21A4F46B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VALUES('King25','asdf1234','charlotte','Ortiz','</w:t>
      </w:r>
      <w:r w:rsidR="00977F53">
        <w:rPr>
          <w:rFonts w:ascii="Courier New" w:hAnsi="Courier New" w:cs="Courier New"/>
          <w:color w:val="0000FF"/>
          <w:sz w:val="16"/>
          <w:szCs w:val="16"/>
          <w:lang w:val="en-GB"/>
        </w:rPr>
        <w:t>dentist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',TO_DATE('2003-12-10','YYYY-MM-DD'),586000);</w:t>
      </w:r>
    </w:p>
    <w:p w14:paraId="50418283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7C38CD07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VALUES('h01hanro','T56xxL','Sven','Larsson',NULL,TO_DATE('2003-08-09','YYYY-MM-DD'),NULL);</w:t>
      </w:r>
    </w:p>
    <w:p w14:paraId="2A1E85E6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700381DF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VALUES('X</w:t>
      </w:r>
      <w:r w:rsidR="00F4502D">
        <w:rPr>
          <w:rFonts w:ascii="Courier New" w:hAnsi="Courier New" w:cs="Courier New"/>
          <w:color w:val="0000FF"/>
          <w:sz w:val="16"/>
          <w:szCs w:val="16"/>
          <w:lang w:val="en-GB"/>
        </w:rPr>
        <w:t>XXL','IRule','Margareta','ek','M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D',TO_DATE('2001-06-29','YYYY-MM-DD'),942000);</w:t>
      </w:r>
    </w:p>
    <w:p w14:paraId="519A467D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268F1AA1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VALUES('Rolven','revolver','roger','nyberg',NULL,TO_DATE('1998-10-29','YYYY-MM-DD'),240000);</w:t>
      </w:r>
    </w:p>
    <w:p w14:paraId="5AFD5792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INSERT INTO </w:t>
      </w:r>
      <w:r w:rsidR="0022733A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customer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(username,passwd,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262DE6"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22733A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44156803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VALUES('IceMan','Quantos','Maria','Nyberg','</w:t>
      </w:r>
      <w:r w:rsidR="00977F53">
        <w:rPr>
          <w:rFonts w:ascii="Courier New" w:hAnsi="Courier New" w:cs="Courier New"/>
          <w:color w:val="0000FF"/>
          <w:sz w:val="16"/>
          <w:szCs w:val="16"/>
          <w:lang w:val="en-GB"/>
        </w:rPr>
        <w:t>Engineer</w:t>
      </w: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',TO_DATE('1998-02-14','YYYY-MM-DD'),412000);</w:t>
      </w:r>
    </w:p>
    <w:p w14:paraId="04440B1E" w14:textId="77777777" w:rsidR="006F2902" w:rsidRPr="0022733A" w:rsidRDefault="006F2902" w:rsidP="006F2902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22733A">
        <w:rPr>
          <w:rFonts w:ascii="Courier New" w:hAnsi="Courier New" w:cs="Courier New"/>
          <w:color w:val="0000FF"/>
          <w:sz w:val="16"/>
          <w:szCs w:val="16"/>
          <w:lang w:val="en-GB"/>
        </w:rPr>
        <w:t>COMMIT;</w:t>
      </w:r>
    </w:p>
    <w:p w14:paraId="416B3113" w14:textId="77777777" w:rsidR="006F2902" w:rsidRPr="00F34513" w:rsidRDefault="006F2902" w:rsidP="006F2902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F34513">
        <w:rPr>
          <w:rFonts w:ascii="Courier New" w:hAnsi="Courier New" w:cs="Courier New"/>
          <w:color w:val="008000"/>
          <w:sz w:val="16"/>
          <w:szCs w:val="16"/>
          <w:lang w:val="en-US"/>
        </w:rPr>
        <w:t>--------------------</w:t>
      </w:r>
      <w:r w:rsidR="0022733A" w:rsidRPr="00F34513">
        <w:rPr>
          <w:rFonts w:ascii="Courier New" w:hAnsi="Courier New" w:cs="Courier New"/>
          <w:color w:val="008000"/>
          <w:sz w:val="16"/>
          <w:szCs w:val="16"/>
          <w:lang w:val="en-US"/>
        </w:rPr>
        <w:t>--------------END COPY and PASTE</w:t>
      </w:r>
      <w:r w:rsidRPr="00F34513">
        <w:rPr>
          <w:rFonts w:ascii="Courier New" w:hAnsi="Courier New" w:cs="Courier New"/>
          <w:color w:val="008000"/>
          <w:sz w:val="16"/>
          <w:szCs w:val="16"/>
          <w:lang w:val="en-US"/>
        </w:rPr>
        <w:t>--------------------------</w:t>
      </w:r>
    </w:p>
    <w:p w14:paraId="48468210" w14:textId="77777777" w:rsidR="006F2902" w:rsidRPr="00F34513" w:rsidRDefault="006F2902" w:rsidP="00C30FE1">
      <w:pPr>
        <w:rPr>
          <w:lang w:val="en-US"/>
        </w:rPr>
      </w:pPr>
    </w:p>
    <w:p w14:paraId="53F889AF" w14:textId="77777777" w:rsidR="00BE7040" w:rsidRPr="00F34513" w:rsidRDefault="00BE7040" w:rsidP="00C30FE1">
      <w:pPr>
        <w:rPr>
          <w:lang w:val="en-US"/>
        </w:rPr>
      </w:pPr>
    </w:p>
    <w:p w14:paraId="00C6F1AB" w14:textId="77777777" w:rsidR="00BE7040" w:rsidRPr="00F34513" w:rsidRDefault="00BE7040" w:rsidP="00C30FE1">
      <w:pPr>
        <w:rPr>
          <w:lang w:val="en-US"/>
        </w:rPr>
      </w:pPr>
    </w:p>
    <w:p w14:paraId="6B31E098" w14:textId="77777777" w:rsidR="00BE7040" w:rsidRDefault="00BE7040" w:rsidP="00C30FE1">
      <w:pPr>
        <w:rPr>
          <w:lang w:val="en-US"/>
        </w:rPr>
      </w:pPr>
    </w:p>
    <w:p w14:paraId="73821F41" w14:textId="77777777" w:rsidR="00722DE0" w:rsidRDefault="00722DE0" w:rsidP="00C30FE1">
      <w:pPr>
        <w:rPr>
          <w:lang w:val="en-US"/>
        </w:rPr>
      </w:pPr>
    </w:p>
    <w:p w14:paraId="61F5E58A" w14:textId="77777777" w:rsidR="00722DE0" w:rsidRPr="00F34513" w:rsidRDefault="00722DE0" w:rsidP="00C30FE1">
      <w:pPr>
        <w:rPr>
          <w:lang w:val="en-US"/>
        </w:rPr>
      </w:pPr>
    </w:p>
    <w:p w14:paraId="3173D2C0" w14:textId="77777777" w:rsidR="00BE7040" w:rsidRPr="00F34513" w:rsidRDefault="00BE7040" w:rsidP="00C30FE1">
      <w:pPr>
        <w:rPr>
          <w:lang w:val="en-US"/>
        </w:rPr>
      </w:pPr>
    </w:p>
    <w:p w14:paraId="4368CDA4" w14:textId="77777777" w:rsidR="00BE7040" w:rsidRPr="008C4ED2" w:rsidRDefault="00313F46" w:rsidP="00C30FE1">
      <w:pPr>
        <w:rPr>
          <w:lang w:val="en-US"/>
        </w:rPr>
      </w:pPr>
      <w:r w:rsidRPr="00313F46">
        <w:rPr>
          <w:b/>
          <w:lang w:val="en-US"/>
        </w:rPr>
        <w:lastRenderedPageBreak/>
        <w:t>Your task in the lab</w:t>
      </w:r>
      <w:r w:rsidR="00055B93" w:rsidRPr="00313F46">
        <w:rPr>
          <w:lang w:val="en-US"/>
        </w:rPr>
        <w:t xml:space="preserve"> </w:t>
      </w:r>
      <w:r w:rsidRPr="00313F46">
        <w:rPr>
          <w:lang w:val="en-US"/>
        </w:rPr>
        <w:t>is</w:t>
      </w:r>
      <w:r w:rsidR="00055B93" w:rsidRPr="00313F46">
        <w:rPr>
          <w:lang w:val="en-US"/>
        </w:rPr>
        <w:t xml:space="preserve"> </w:t>
      </w:r>
      <w:r w:rsidRPr="00313F46">
        <w:rPr>
          <w:lang w:val="en-US"/>
        </w:rPr>
        <w:t xml:space="preserve">to write SQL statements </w:t>
      </w:r>
      <w:r>
        <w:rPr>
          <w:lang w:val="en-US"/>
        </w:rPr>
        <w:t xml:space="preserve">that retrieve information, from the database, </w:t>
      </w:r>
      <w:r w:rsidR="008C4ED2">
        <w:rPr>
          <w:lang w:val="en-US"/>
        </w:rPr>
        <w:t>asked for in the tasks</w:t>
      </w:r>
      <w:r>
        <w:rPr>
          <w:lang w:val="en-US"/>
        </w:rPr>
        <w:t xml:space="preserve">. </w:t>
      </w:r>
      <w:r w:rsidR="008C4ED2" w:rsidRPr="008C4ED2">
        <w:rPr>
          <w:lang w:val="en-US"/>
        </w:rPr>
        <w:t>Write your SQL-statements well structured, like:</w:t>
      </w:r>
    </w:p>
    <w:p w14:paraId="26A5E7C5" w14:textId="77777777" w:rsidR="001F665E" w:rsidRPr="008C4ED2" w:rsidRDefault="001F665E" w:rsidP="00C30FE1">
      <w:pPr>
        <w:rPr>
          <w:lang w:val="en-US"/>
        </w:rPr>
      </w:pPr>
    </w:p>
    <w:p w14:paraId="45B92637" w14:textId="77777777" w:rsidR="001F665E" w:rsidRPr="008C4ED2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8C4ED2">
        <w:rPr>
          <w:rFonts w:ascii="Courier New" w:hAnsi="Courier New" w:cs="Courier New"/>
          <w:color w:val="0000FF"/>
          <w:sz w:val="20"/>
          <w:lang w:val="en-US"/>
        </w:rPr>
        <w:t>SELECT</w:t>
      </w:r>
      <w:r w:rsidRPr="008C4ED2">
        <w:rPr>
          <w:rFonts w:ascii="Courier New" w:hAnsi="Courier New" w:cs="Courier New"/>
          <w:sz w:val="20"/>
          <w:lang w:val="en-US"/>
        </w:rPr>
        <w:t xml:space="preserve"> </w:t>
      </w:r>
      <w:r w:rsidR="00924B13">
        <w:rPr>
          <w:rFonts w:ascii="Courier New" w:hAnsi="Courier New" w:cs="Courier New"/>
          <w:sz w:val="20"/>
          <w:lang w:val="en-US"/>
        </w:rPr>
        <w:t>c</w:t>
      </w:r>
      <w:r w:rsidRPr="008C4ED2">
        <w:rPr>
          <w:rFonts w:ascii="Courier New" w:hAnsi="Courier New" w:cs="Courier New"/>
          <w:sz w:val="20"/>
          <w:lang w:val="en-US"/>
        </w:rPr>
        <w:t xml:space="preserve">ol, </w:t>
      </w:r>
      <w:r w:rsidR="00924B13">
        <w:rPr>
          <w:rFonts w:ascii="Courier New" w:hAnsi="Courier New" w:cs="Courier New"/>
          <w:sz w:val="20"/>
          <w:lang w:val="en-US"/>
        </w:rPr>
        <w:t>c</w:t>
      </w:r>
      <w:r w:rsidRPr="008C4ED2">
        <w:rPr>
          <w:rFonts w:ascii="Courier New" w:hAnsi="Courier New" w:cs="Courier New"/>
          <w:sz w:val="20"/>
          <w:lang w:val="en-US"/>
        </w:rPr>
        <w:t xml:space="preserve">ol, </w:t>
      </w:r>
      <w:r w:rsidR="00924B13">
        <w:rPr>
          <w:rFonts w:ascii="Courier New" w:hAnsi="Courier New" w:cs="Courier New"/>
          <w:sz w:val="20"/>
          <w:lang w:val="en-US"/>
        </w:rPr>
        <w:t xml:space="preserve">group </w:t>
      </w:r>
      <w:r w:rsidR="008C4ED2">
        <w:rPr>
          <w:rFonts w:ascii="Courier New" w:hAnsi="Courier New" w:cs="Courier New"/>
          <w:sz w:val="20"/>
          <w:lang w:val="en-US"/>
        </w:rPr>
        <w:t>functions</w:t>
      </w:r>
      <w:r w:rsidRPr="008C4ED2">
        <w:rPr>
          <w:rFonts w:ascii="Courier New" w:hAnsi="Courier New" w:cs="Courier New"/>
          <w:sz w:val="20"/>
          <w:lang w:val="en-US"/>
        </w:rPr>
        <w:t>(),..</w:t>
      </w:r>
    </w:p>
    <w:p w14:paraId="6AFBE7EA" w14:textId="77777777" w:rsidR="001F665E" w:rsidRPr="00F34513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color w:val="0000FF"/>
          <w:sz w:val="20"/>
          <w:lang w:val="en-US"/>
        </w:rPr>
        <w:t>FROM</w:t>
      </w:r>
      <w:r w:rsidRPr="00F34513">
        <w:rPr>
          <w:rFonts w:ascii="Courier New" w:hAnsi="Courier New" w:cs="Courier New"/>
          <w:sz w:val="20"/>
          <w:lang w:val="en-US"/>
        </w:rPr>
        <w:t xml:space="preserve"> t</w:t>
      </w:r>
      <w:r w:rsidR="00924B13">
        <w:rPr>
          <w:rFonts w:ascii="Courier New" w:hAnsi="Courier New" w:cs="Courier New"/>
          <w:sz w:val="20"/>
          <w:lang w:val="en-US"/>
        </w:rPr>
        <w:t>able</w:t>
      </w:r>
      <w:r w:rsidRPr="00F34513">
        <w:rPr>
          <w:rFonts w:ascii="Courier New" w:hAnsi="Courier New" w:cs="Courier New"/>
          <w:sz w:val="20"/>
          <w:lang w:val="en-US"/>
        </w:rPr>
        <w:t>..</w:t>
      </w:r>
    </w:p>
    <w:p w14:paraId="5CFCF757" w14:textId="77777777" w:rsidR="001F665E" w:rsidRPr="00F34513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color w:val="0000FF"/>
          <w:sz w:val="20"/>
          <w:lang w:val="en-US"/>
        </w:rPr>
        <w:t>WHERE</w:t>
      </w:r>
      <w:r w:rsidRPr="00F34513">
        <w:rPr>
          <w:rFonts w:ascii="Courier New" w:hAnsi="Courier New" w:cs="Courier New"/>
          <w:sz w:val="20"/>
          <w:lang w:val="en-US"/>
        </w:rPr>
        <w:t>..</w:t>
      </w:r>
    </w:p>
    <w:p w14:paraId="6FA99DD8" w14:textId="77777777" w:rsidR="001F665E" w:rsidRPr="00F34513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F34513">
        <w:rPr>
          <w:rFonts w:ascii="Courier New" w:hAnsi="Courier New" w:cs="Courier New"/>
          <w:sz w:val="20"/>
          <w:lang w:val="en-US"/>
        </w:rPr>
        <w:t>..</w:t>
      </w:r>
    </w:p>
    <w:p w14:paraId="59194E1F" w14:textId="77777777" w:rsidR="001F665E" w:rsidRPr="00F34513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color w:val="0000FF"/>
          <w:sz w:val="20"/>
          <w:lang w:val="en-US"/>
        </w:rPr>
        <w:t>HAVING</w:t>
      </w:r>
      <w:r w:rsidRPr="00F34513">
        <w:rPr>
          <w:rFonts w:ascii="Courier New" w:hAnsi="Courier New" w:cs="Courier New"/>
          <w:sz w:val="20"/>
          <w:lang w:val="en-US"/>
        </w:rPr>
        <w:t>..</w:t>
      </w:r>
    </w:p>
    <w:p w14:paraId="3AD6CF68" w14:textId="77777777" w:rsidR="001F665E" w:rsidRPr="00F34513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color w:val="0000FF"/>
          <w:sz w:val="20"/>
          <w:lang w:val="en-US"/>
        </w:rPr>
        <w:t>GROUP BY</w:t>
      </w:r>
      <w:r w:rsidRPr="00F34513">
        <w:rPr>
          <w:rFonts w:ascii="Courier New" w:hAnsi="Courier New" w:cs="Courier New"/>
          <w:sz w:val="20"/>
          <w:lang w:val="en-US"/>
        </w:rPr>
        <w:t>..</w:t>
      </w:r>
    </w:p>
    <w:p w14:paraId="5DDFA1F2" w14:textId="77777777" w:rsidR="001F665E" w:rsidRPr="00F34513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color w:val="0000FF"/>
          <w:sz w:val="20"/>
          <w:lang w:val="en-US"/>
        </w:rPr>
        <w:t xml:space="preserve">ORDER BY </w:t>
      </w:r>
      <w:r w:rsidR="00924B13">
        <w:rPr>
          <w:rFonts w:ascii="Courier New" w:hAnsi="Courier New" w:cs="Courier New"/>
          <w:sz w:val="20"/>
          <w:lang w:val="en-US"/>
        </w:rPr>
        <w:t>c</w:t>
      </w:r>
      <w:r w:rsidRPr="00F34513">
        <w:rPr>
          <w:rFonts w:ascii="Courier New" w:hAnsi="Courier New" w:cs="Courier New"/>
          <w:sz w:val="20"/>
          <w:lang w:val="en-US"/>
        </w:rPr>
        <w:t>ol.. ASC.. DESC..</w:t>
      </w:r>
    </w:p>
    <w:p w14:paraId="6754A098" w14:textId="77777777" w:rsidR="008C4ED2" w:rsidRPr="00F34513" w:rsidRDefault="008C4ED2" w:rsidP="00C30FE1">
      <w:pPr>
        <w:rPr>
          <w:b/>
          <w:lang w:val="en-US"/>
        </w:rPr>
      </w:pPr>
    </w:p>
    <w:p w14:paraId="34A1E5B3" w14:textId="77777777" w:rsidR="008C4ED2" w:rsidRPr="00F34513" w:rsidRDefault="008C4ED2" w:rsidP="00C30FE1">
      <w:pPr>
        <w:rPr>
          <w:b/>
          <w:lang w:val="en-US"/>
        </w:rPr>
      </w:pPr>
    </w:p>
    <w:p w14:paraId="41F5CEE2" w14:textId="77777777" w:rsidR="00FB01AC" w:rsidRPr="00F34513" w:rsidRDefault="008C4ED2" w:rsidP="00C30FE1">
      <w:pPr>
        <w:rPr>
          <w:lang w:val="en-US"/>
        </w:rPr>
      </w:pPr>
      <w:r w:rsidRPr="00F34513">
        <w:rPr>
          <w:b/>
          <w:lang w:val="en-US"/>
        </w:rPr>
        <w:t>In order for you to succeed with the lab</w:t>
      </w:r>
      <w:r w:rsidR="00FE5E6C" w:rsidRPr="00F34513">
        <w:rPr>
          <w:lang w:val="en-US"/>
        </w:rPr>
        <w:t xml:space="preserve">, </w:t>
      </w:r>
      <w:r w:rsidR="00F34513">
        <w:rPr>
          <w:lang w:val="en-US"/>
        </w:rPr>
        <w:t>you have to use the built in function</w:t>
      </w:r>
      <w:r w:rsidR="00FE5E6C" w:rsidRPr="00F34513">
        <w:rPr>
          <w:lang w:val="en-US"/>
        </w:rPr>
        <w:t xml:space="preserve">  </w:t>
      </w:r>
      <w:r w:rsidR="00FE5E6C" w:rsidRPr="00F34513">
        <w:rPr>
          <w:rFonts w:ascii="Courier New" w:hAnsi="Courier New" w:cs="Courier New"/>
          <w:color w:val="0000FF"/>
          <w:sz w:val="20"/>
          <w:lang w:val="en-US"/>
        </w:rPr>
        <w:t>NVL</w:t>
      </w:r>
      <w:r w:rsidR="00FE5E6C" w:rsidRPr="00F34513">
        <w:rPr>
          <w:rFonts w:ascii="Courier New" w:hAnsi="Courier New" w:cs="Courier New"/>
          <w:sz w:val="20"/>
          <w:lang w:val="en-US"/>
        </w:rPr>
        <w:t>()</w:t>
      </w:r>
      <w:r w:rsidR="00FE5E6C" w:rsidRPr="00F34513">
        <w:rPr>
          <w:lang w:val="en-US"/>
        </w:rPr>
        <w:t xml:space="preserve"> </w:t>
      </w:r>
      <w:r w:rsidR="00F34513">
        <w:rPr>
          <w:lang w:val="en-US"/>
        </w:rPr>
        <w:t>to handle</w:t>
      </w:r>
      <w:r w:rsidR="00FE5E6C" w:rsidRPr="00F34513">
        <w:rPr>
          <w:lang w:val="en-US"/>
        </w:rPr>
        <w:t xml:space="preserve"> </w:t>
      </w:r>
      <w:r w:rsidR="00FE5E6C" w:rsidRPr="00F34513">
        <w:rPr>
          <w:rFonts w:ascii="Courier New" w:hAnsi="Courier New" w:cs="Courier New"/>
          <w:color w:val="0000FF"/>
          <w:sz w:val="20"/>
          <w:lang w:val="en-US"/>
        </w:rPr>
        <w:t>NULL</w:t>
      </w:r>
      <w:r w:rsidR="00FE5E6C" w:rsidRPr="00F34513">
        <w:rPr>
          <w:rFonts w:ascii="Courier New" w:hAnsi="Courier New" w:cs="Courier New"/>
          <w:sz w:val="20"/>
          <w:lang w:val="en-US"/>
        </w:rPr>
        <w:t>-</w:t>
      </w:r>
      <w:r w:rsidR="00F34513">
        <w:rPr>
          <w:rFonts w:ascii="Courier New" w:hAnsi="Courier New" w:cs="Courier New"/>
          <w:sz w:val="20"/>
          <w:lang w:val="en-US"/>
        </w:rPr>
        <w:t>values</w:t>
      </w:r>
      <w:r w:rsidR="00FE5E6C" w:rsidRPr="00F34513">
        <w:rPr>
          <w:lang w:val="en-US"/>
        </w:rPr>
        <w:t xml:space="preserve">. </w:t>
      </w:r>
      <w:r w:rsidR="00F34513" w:rsidRPr="00F34513">
        <w:rPr>
          <w:lang w:val="en-US"/>
        </w:rPr>
        <w:t>The functions</w:t>
      </w:r>
      <w:r w:rsidR="00FE5E6C" w:rsidRPr="00F34513">
        <w:rPr>
          <w:lang w:val="en-US"/>
        </w:rPr>
        <w:t xml:space="preserve"> </w:t>
      </w:r>
      <w:r w:rsidR="00FE5E6C" w:rsidRPr="00F34513">
        <w:rPr>
          <w:rFonts w:ascii="Courier New" w:hAnsi="Courier New" w:cs="Courier New"/>
          <w:color w:val="0000FF"/>
          <w:sz w:val="20"/>
          <w:lang w:val="en-US"/>
        </w:rPr>
        <w:t>TO_DATE</w:t>
      </w:r>
      <w:r w:rsidR="00FE5E6C" w:rsidRPr="00F34513">
        <w:rPr>
          <w:rFonts w:ascii="Courier New" w:hAnsi="Courier New" w:cs="Courier New"/>
          <w:sz w:val="20"/>
          <w:lang w:val="en-US"/>
        </w:rPr>
        <w:t>()</w:t>
      </w:r>
      <w:r w:rsidR="00FE5E6C" w:rsidRPr="00F34513">
        <w:rPr>
          <w:lang w:val="en-US"/>
        </w:rPr>
        <w:t xml:space="preserve"> </w:t>
      </w:r>
      <w:r w:rsidR="00F34513" w:rsidRPr="00F34513">
        <w:rPr>
          <w:lang w:val="en-US"/>
        </w:rPr>
        <w:t>or</w:t>
      </w:r>
      <w:r w:rsidR="00FE5E6C" w:rsidRPr="00F34513">
        <w:rPr>
          <w:lang w:val="en-US"/>
        </w:rPr>
        <w:t xml:space="preserve"> </w:t>
      </w:r>
      <w:r w:rsidR="00FE5E6C" w:rsidRPr="00F34513">
        <w:rPr>
          <w:rFonts w:ascii="Courier New" w:hAnsi="Courier New" w:cs="Courier New"/>
          <w:color w:val="0000FF"/>
          <w:sz w:val="20"/>
          <w:lang w:val="en-US"/>
        </w:rPr>
        <w:t>TO_CHAR</w:t>
      </w:r>
      <w:r w:rsidR="00FE5E6C" w:rsidRPr="00F34513">
        <w:rPr>
          <w:rFonts w:ascii="Courier New" w:hAnsi="Courier New" w:cs="Courier New"/>
          <w:sz w:val="20"/>
          <w:lang w:val="en-US"/>
        </w:rPr>
        <w:t>()</w:t>
      </w:r>
      <w:r w:rsidR="00FE5E6C" w:rsidRPr="00F34513">
        <w:rPr>
          <w:lang w:val="en-US"/>
        </w:rPr>
        <w:t xml:space="preserve"> </w:t>
      </w:r>
      <w:r w:rsidR="00F34513" w:rsidRPr="00F34513">
        <w:rPr>
          <w:lang w:val="en-US"/>
        </w:rPr>
        <w:t>to handle</w:t>
      </w:r>
      <w:r w:rsidR="00FE5E6C" w:rsidRPr="00F34513">
        <w:rPr>
          <w:lang w:val="en-US"/>
        </w:rPr>
        <w:t xml:space="preserve"> </w:t>
      </w:r>
      <w:r w:rsidR="00F34513" w:rsidRPr="00F34513">
        <w:rPr>
          <w:lang w:val="en-US"/>
        </w:rPr>
        <w:t>date conversions</w:t>
      </w:r>
      <w:r w:rsidR="00FE5E6C" w:rsidRPr="00F34513">
        <w:rPr>
          <w:lang w:val="en-US"/>
        </w:rPr>
        <w:t xml:space="preserve">, </w:t>
      </w:r>
      <w:r w:rsidR="00F34513" w:rsidRPr="00F34513">
        <w:rPr>
          <w:lang w:val="en-US"/>
        </w:rPr>
        <w:t>and finally</w:t>
      </w:r>
      <w:r w:rsidR="00FE5E6C" w:rsidRPr="00F34513">
        <w:rPr>
          <w:lang w:val="en-US"/>
        </w:rPr>
        <w:t xml:space="preserve"> </w:t>
      </w:r>
      <w:r w:rsidR="00F34513" w:rsidRPr="00F34513">
        <w:rPr>
          <w:lang w:val="en-US"/>
        </w:rPr>
        <w:t>the functions</w:t>
      </w:r>
      <w:r w:rsidR="00FE5E6C" w:rsidRPr="00F34513">
        <w:rPr>
          <w:lang w:val="en-US"/>
        </w:rPr>
        <w:t xml:space="preserve"> </w:t>
      </w:r>
      <w:r w:rsidR="00FE5E6C" w:rsidRPr="00F34513">
        <w:rPr>
          <w:rFonts w:ascii="Courier New" w:hAnsi="Courier New" w:cs="Courier New"/>
          <w:color w:val="0000FF"/>
          <w:sz w:val="20"/>
          <w:lang w:val="en-US"/>
        </w:rPr>
        <w:t>UPPER</w:t>
      </w:r>
      <w:r w:rsidR="00FE5E6C" w:rsidRPr="00F34513">
        <w:rPr>
          <w:rFonts w:ascii="Courier New" w:hAnsi="Courier New" w:cs="Courier New"/>
          <w:sz w:val="20"/>
          <w:lang w:val="en-US"/>
        </w:rPr>
        <w:t>()</w:t>
      </w:r>
      <w:r w:rsidR="00FE5E6C" w:rsidRPr="00F34513">
        <w:rPr>
          <w:lang w:val="en-US"/>
        </w:rPr>
        <w:t xml:space="preserve"> </w:t>
      </w:r>
      <w:r w:rsidR="00F34513">
        <w:rPr>
          <w:lang w:val="en-US"/>
        </w:rPr>
        <w:t>or</w:t>
      </w:r>
      <w:r w:rsidR="00FE5E6C" w:rsidRPr="00F34513">
        <w:rPr>
          <w:lang w:val="en-US"/>
        </w:rPr>
        <w:t xml:space="preserve"> </w:t>
      </w:r>
      <w:r w:rsidR="00FE5E6C" w:rsidRPr="00F34513">
        <w:rPr>
          <w:rFonts w:ascii="Courier New" w:hAnsi="Courier New" w:cs="Courier New"/>
          <w:color w:val="0000FF"/>
          <w:sz w:val="20"/>
          <w:lang w:val="en-US"/>
        </w:rPr>
        <w:t>LOWER</w:t>
      </w:r>
      <w:r w:rsidR="00FE5E6C" w:rsidRPr="00F34513">
        <w:rPr>
          <w:rFonts w:ascii="Courier New" w:hAnsi="Courier New" w:cs="Courier New"/>
          <w:sz w:val="20"/>
          <w:lang w:val="en-US"/>
        </w:rPr>
        <w:t>()</w:t>
      </w:r>
      <w:r w:rsidR="00FE5E6C" w:rsidRPr="00F34513">
        <w:rPr>
          <w:lang w:val="en-US"/>
        </w:rPr>
        <w:t xml:space="preserve"> </w:t>
      </w:r>
      <w:r w:rsidR="00F34513">
        <w:rPr>
          <w:lang w:val="en-US"/>
        </w:rPr>
        <w:t>to handle</w:t>
      </w:r>
      <w:r w:rsidR="00FE5E6C" w:rsidRPr="00F34513">
        <w:rPr>
          <w:lang w:val="en-US"/>
        </w:rPr>
        <w:t xml:space="preserve">, </w:t>
      </w:r>
      <w:r w:rsidR="00F34513">
        <w:rPr>
          <w:lang w:val="en-US"/>
        </w:rPr>
        <w:t>case sensitive storage of string</w:t>
      </w:r>
      <w:r w:rsidR="00970E96">
        <w:rPr>
          <w:lang w:val="en-US"/>
        </w:rPr>
        <w:t xml:space="preserve"> values (andersson, And</w:t>
      </w:r>
      <w:r w:rsidR="00F34513">
        <w:rPr>
          <w:lang w:val="en-US"/>
        </w:rPr>
        <w:t>e</w:t>
      </w:r>
      <w:r w:rsidR="00970E96">
        <w:rPr>
          <w:lang w:val="en-US"/>
        </w:rPr>
        <w:t>r</w:t>
      </w:r>
      <w:r w:rsidR="00F34513">
        <w:rPr>
          <w:lang w:val="en-US"/>
        </w:rPr>
        <w:t>sson, ANDERSSON)</w:t>
      </w:r>
      <w:r w:rsidR="00FE5E6C" w:rsidRPr="00F34513">
        <w:rPr>
          <w:lang w:val="en-US"/>
        </w:rPr>
        <w:t>.</w:t>
      </w:r>
      <w:r w:rsidR="009C2062" w:rsidRPr="00F34513">
        <w:rPr>
          <w:lang w:val="en-US"/>
        </w:rPr>
        <w:t xml:space="preserve"> </w:t>
      </w:r>
      <w:r w:rsidR="00F34513" w:rsidRPr="00F34513">
        <w:rPr>
          <w:lang w:val="en-US"/>
        </w:rPr>
        <w:t>We assume that</w:t>
      </w:r>
      <w:r w:rsidR="009C2062" w:rsidRPr="00F34513">
        <w:rPr>
          <w:lang w:val="en-US"/>
        </w:rPr>
        <w:t xml:space="preserve"> </w:t>
      </w:r>
      <w:r w:rsidR="009C2062" w:rsidRPr="00F34513">
        <w:rPr>
          <w:rFonts w:ascii="Courier New" w:hAnsi="Courier New" w:cs="Courier New"/>
          <w:color w:val="0000FF"/>
          <w:sz w:val="20"/>
          <w:lang w:val="en-US"/>
        </w:rPr>
        <w:t>NULL</w:t>
      </w:r>
      <w:r w:rsidR="009C2062" w:rsidRPr="00F34513">
        <w:rPr>
          <w:rFonts w:ascii="Courier New" w:hAnsi="Courier New" w:cs="Courier New"/>
          <w:lang w:val="en-US"/>
        </w:rPr>
        <w:t xml:space="preserve"> = 0</w:t>
      </w:r>
      <w:r w:rsidR="009C2062" w:rsidRPr="00F34513">
        <w:rPr>
          <w:lang w:val="en-US"/>
        </w:rPr>
        <w:t xml:space="preserve"> (</w:t>
      </w:r>
      <w:r w:rsidR="00F34513" w:rsidRPr="00F34513">
        <w:rPr>
          <w:lang w:val="en-US"/>
        </w:rPr>
        <w:t>zero</w:t>
      </w:r>
      <w:r w:rsidR="009C2062" w:rsidRPr="00F34513">
        <w:rPr>
          <w:lang w:val="en-US"/>
        </w:rPr>
        <w:t xml:space="preserve">) </w:t>
      </w:r>
      <w:r w:rsidR="00F34513" w:rsidRPr="00F34513">
        <w:rPr>
          <w:lang w:val="en-US"/>
        </w:rPr>
        <w:t>in columns of numeric data type.</w:t>
      </w:r>
    </w:p>
    <w:p w14:paraId="0E0E7930" w14:textId="77777777" w:rsidR="00FB01AC" w:rsidRPr="00F34513" w:rsidRDefault="00FB01AC" w:rsidP="00C30FE1">
      <w:pPr>
        <w:rPr>
          <w:lang w:val="en-US"/>
        </w:rPr>
      </w:pPr>
    </w:p>
    <w:p w14:paraId="5C4BEC0B" w14:textId="77777777" w:rsidR="001F665E" w:rsidRPr="00F34513" w:rsidRDefault="001F665E" w:rsidP="00C30FE1">
      <w:pPr>
        <w:rPr>
          <w:lang w:val="en-US"/>
        </w:rPr>
      </w:pPr>
    </w:p>
    <w:p w14:paraId="67AB5861" w14:textId="77777777" w:rsidR="00B64CCB" w:rsidRPr="00F34513" w:rsidRDefault="00B64CCB" w:rsidP="00C30FE1">
      <w:pPr>
        <w:rPr>
          <w:lang w:val="en-US"/>
        </w:rPr>
      </w:pPr>
    </w:p>
    <w:p w14:paraId="336A8124" w14:textId="77777777" w:rsidR="00BE7040" w:rsidRPr="00EF144C" w:rsidRDefault="00970E96" w:rsidP="00C30FE1">
      <w:pPr>
        <w:rPr>
          <w:b/>
          <w:lang w:val="en-US"/>
        </w:rPr>
      </w:pPr>
      <w:r w:rsidRPr="00EF144C">
        <w:rPr>
          <w:b/>
          <w:lang w:val="en-US"/>
        </w:rPr>
        <w:t>Task</w:t>
      </w:r>
      <w:r w:rsidR="002E0B50" w:rsidRPr="00EF144C">
        <w:rPr>
          <w:b/>
          <w:lang w:val="en-US"/>
        </w:rPr>
        <w:t xml:space="preserve"> 1</w:t>
      </w:r>
    </w:p>
    <w:p w14:paraId="17E91E3E" w14:textId="77777777" w:rsidR="002E0B50" w:rsidRPr="00970E96" w:rsidRDefault="00970E96" w:rsidP="00C30FE1">
      <w:pPr>
        <w:rPr>
          <w:lang w:val="en-US"/>
        </w:rPr>
      </w:pPr>
      <w:r w:rsidRPr="00970E96">
        <w:rPr>
          <w:lang w:val="en-US"/>
        </w:rPr>
        <w:t>Show</w:t>
      </w:r>
      <w:r w:rsidR="00AE6220" w:rsidRPr="00970E96">
        <w:rPr>
          <w:lang w:val="en-US"/>
        </w:rPr>
        <w:t xml:space="preserve"> </w:t>
      </w:r>
      <w:r w:rsidR="00AE6220" w:rsidRPr="00924B13">
        <w:rPr>
          <w:b/>
          <w:lang w:val="en-US"/>
        </w:rPr>
        <w:t>all data</w:t>
      </w:r>
      <w:r w:rsidR="00AE6220" w:rsidRPr="00970E96">
        <w:rPr>
          <w:lang w:val="en-US"/>
        </w:rPr>
        <w:t xml:space="preserve"> </w:t>
      </w:r>
      <w:r w:rsidRPr="00970E96">
        <w:rPr>
          <w:lang w:val="en-US"/>
        </w:rPr>
        <w:t>about all</w:t>
      </w:r>
      <w:r w:rsidR="00AE6220" w:rsidRPr="00970E96">
        <w:rPr>
          <w:lang w:val="en-US"/>
        </w:rPr>
        <w:t xml:space="preserve"> </w:t>
      </w:r>
      <w:r w:rsidR="0022733A" w:rsidRPr="00970E96">
        <w:rPr>
          <w:lang w:val="en-US"/>
        </w:rPr>
        <w:t>customer</w:t>
      </w:r>
      <w:r>
        <w:rPr>
          <w:lang w:val="en-US"/>
        </w:rPr>
        <w:t>s</w:t>
      </w:r>
      <w:r w:rsidR="00AE6220" w:rsidRPr="00970E96">
        <w:rPr>
          <w:lang w:val="en-US"/>
        </w:rPr>
        <w:t xml:space="preserve">, </w:t>
      </w:r>
      <w:r>
        <w:rPr>
          <w:lang w:val="en-US"/>
        </w:rPr>
        <w:t>sort by</w:t>
      </w:r>
      <w:r w:rsidR="001730FB" w:rsidRPr="00970E96">
        <w:rPr>
          <w:lang w:val="en-US"/>
        </w:rPr>
        <w:t xml:space="preserve"> </w:t>
      </w:r>
      <w:r w:rsidR="00262DE6" w:rsidRPr="00970E96">
        <w:rPr>
          <w:lang w:val="en-US"/>
        </w:rPr>
        <w:t>last_name</w:t>
      </w:r>
      <w:r w:rsidR="001730FB" w:rsidRPr="00970E96">
        <w:rPr>
          <w:lang w:val="en-US"/>
        </w:rPr>
        <w:t xml:space="preserve"> (a-</w:t>
      </w:r>
      <w:r w:rsidR="00AE6220" w:rsidRPr="00970E96">
        <w:rPr>
          <w:lang w:val="en-US"/>
        </w:rPr>
        <w:t>ö).</w:t>
      </w:r>
    </w:p>
    <w:p w14:paraId="6539F408" w14:textId="77777777" w:rsidR="00BE7040" w:rsidRPr="00970E96" w:rsidRDefault="00BE7040" w:rsidP="00C30FE1">
      <w:pPr>
        <w:rPr>
          <w:lang w:val="en-US"/>
        </w:rPr>
      </w:pPr>
    </w:p>
    <w:p w14:paraId="7B53C9FE" w14:textId="77777777" w:rsidR="00B17158" w:rsidRPr="00970E96" w:rsidRDefault="00B17158" w:rsidP="00C30FE1">
      <w:pPr>
        <w:rPr>
          <w:lang w:val="en-US"/>
        </w:rPr>
      </w:pPr>
    </w:p>
    <w:p w14:paraId="58791579" w14:textId="77777777" w:rsidR="00BE7040" w:rsidRPr="00705C7E" w:rsidRDefault="00EF144C" w:rsidP="00C30FE1">
      <w:pPr>
        <w:rPr>
          <w:b/>
          <w:lang w:val="en-US"/>
        </w:rPr>
      </w:pPr>
      <w:r w:rsidRPr="00705C7E">
        <w:rPr>
          <w:b/>
          <w:lang w:val="en-US"/>
        </w:rPr>
        <w:t>Task</w:t>
      </w:r>
      <w:r w:rsidR="00AE6220" w:rsidRPr="00705C7E">
        <w:rPr>
          <w:b/>
          <w:lang w:val="en-US"/>
        </w:rPr>
        <w:t xml:space="preserve"> 2</w:t>
      </w:r>
    </w:p>
    <w:p w14:paraId="3839BB11" w14:textId="77777777" w:rsidR="00EF144C" w:rsidRPr="00970E96" w:rsidRDefault="00EF144C" w:rsidP="00EF144C">
      <w:pPr>
        <w:rPr>
          <w:lang w:val="en-US"/>
        </w:rPr>
      </w:pPr>
      <w:r w:rsidRPr="00970E96">
        <w:rPr>
          <w:lang w:val="en-US"/>
        </w:rPr>
        <w:t xml:space="preserve">Show </w:t>
      </w:r>
      <w:r w:rsidRPr="00924B13">
        <w:rPr>
          <w:b/>
          <w:lang w:val="en-US"/>
        </w:rPr>
        <w:t>all data</w:t>
      </w:r>
      <w:r w:rsidRPr="00970E96">
        <w:rPr>
          <w:lang w:val="en-US"/>
        </w:rPr>
        <w:t xml:space="preserve"> about all customer</w:t>
      </w:r>
      <w:r>
        <w:rPr>
          <w:lang w:val="en-US"/>
        </w:rPr>
        <w:t>s</w:t>
      </w:r>
      <w:r w:rsidRPr="00970E96">
        <w:rPr>
          <w:lang w:val="en-US"/>
        </w:rPr>
        <w:t xml:space="preserve">, </w:t>
      </w:r>
      <w:r>
        <w:rPr>
          <w:lang w:val="en-US"/>
        </w:rPr>
        <w:t>sort by</w:t>
      </w:r>
      <w:r w:rsidRPr="00970E96">
        <w:rPr>
          <w:lang w:val="en-US"/>
        </w:rPr>
        <w:t xml:space="preserve"> last_name</w:t>
      </w:r>
      <w:r>
        <w:rPr>
          <w:lang w:val="en-US"/>
        </w:rPr>
        <w:t xml:space="preserve"> (</w:t>
      </w:r>
      <w:r w:rsidRPr="00970E96">
        <w:rPr>
          <w:lang w:val="en-US"/>
        </w:rPr>
        <w:t>ö</w:t>
      </w:r>
      <w:r>
        <w:rPr>
          <w:lang w:val="en-US"/>
        </w:rPr>
        <w:t>-a</w:t>
      </w:r>
      <w:r w:rsidRPr="00970E96">
        <w:rPr>
          <w:lang w:val="en-US"/>
        </w:rPr>
        <w:t>).</w:t>
      </w:r>
    </w:p>
    <w:p w14:paraId="19CA5B89" w14:textId="77777777" w:rsidR="00BE7040" w:rsidRPr="00EF144C" w:rsidRDefault="00BE7040" w:rsidP="00C30FE1">
      <w:pPr>
        <w:rPr>
          <w:lang w:val="en-US"/>
        </w:rPr>
      </w:pPr>
    </w:p>
    <w:p w14:paraId="032660E1" w14:textId="77777777" w:rsidR="00B17158" w:rsidRPr="00EF144C" w:rsidRDefault="00B17158" w:rsidP="00C30FE1">
      <w:pPr>
        <w:rPr>
          <w:lang w:val="en-US"/>
        </w:rPr>
      </w:pPr>
    </w:p>
    <w:p w14:paraId="725F3D80" w14:textId="77777777" w:rsidR="00BE7040" w:rsidRPr="00705C7E" w:rsidRDefault="00705C7E" w:rsidP="00C30FE1">
      <w:pPr>
        <w:rPr>
          <w:b/>
          <w:lang w:val="en-US"/>
        </w:rPr>
      </w:pPr>
      <w:r w:rsidRPr="00705C7E">
        <w:rPr>
          <w:b/>
          <w:lang w:val="en-US"/>
        </w:rPr>
        <w:t xml:space="preserve">Task </w:t>
      </w:r>
      <w:r w:rsidR="00AE6220" w:rsidRPr="00705C7E">
        <w:rPr>
          <w:b/>
          <w:lang w:val="en-US"/>
        </w:rPr>
        <w:t>3</w:t>
      </w:r>
    </w:p>
    <w:p w14:paraId="4AC74652" w14:textId="77777777" w:rsidR="000633D4" w:rsidRDefault="00705C7E" w:rsidP="00C30FE1">
      <w:pPr>
        <w:rPr>
          <w:lang w:val="en-US"/>
        </w:rPr>
      </w:pPr>
      <w:r w:rsidRPr="00705C7E">
        <w:rPr>
          <w:lang w:val="en-US"/>
        </w:rPr>
        <w:t xml:space="preserve">Show </w:t>
      </w:r>
      <w:r w:rsidRPr="00924B13">
        <w:rPr>
          <w:b/>
          <w:lang w:val="en-US"/>
        </w:rPr>
        <w:t>the numbers of</w:t>
      </w:r>
      <w:r w:rsidR="00AE6220" w:rsidRPr="00924B13">
        <w:rPr>
          <w:b/>
          <w:lang w:val="en-US"/>
        </w:rPr>
        <w:t xml:space="preserve"> </w:t>
      </w:r>
      <w:r w:rsidRPr="00924B13">
        <w:rPr>
          <w:b/>
          <w:lang w:val="en-US"/>
        </w:rPr>
        <w:t>customers</w:t>
      </w:r>
      <w:r w:rsidR="00AE6220" w:rsidRPr="00705C7E">
        <w:rPr>
          <w:lang w:val="en-US"/>
        </w:rPr>
        <w:t xml:space="preserve"> </w:t>
      </w:r>
      <w:r w:rsidRPr="00705C7E">
        <w:rPr>
          <w:lang w:val="en-US"/>
        </w:rPr>
        <w:t xml:space="preserve">that are stored in the </w:t>
      </w:r>
      <w:r>
        <w:rPr>
          <w:lang w:val="en-US"/>
        </w:rPr>
        <w:t>customer table</w:t>
      </w:r>
      <w:r w:rsidR="00AE6220" w:rsidRPr="00705C7E">
        <w:rPr>
          <w:lang w:val="en-US"/>
        </w:rPr>
        <w:t xml:space="preserve"> </w:t>
      </w:r>
    </w:p>
    <w:p w14:paraId="59E19B11" w14:textId="77777777" w:rsidR="00AE6220" w:rsidRPr="00705C7E" w:rsidRDefault="00AE6220" w:rsidP="00C30FE1">
      <w:pPr>
        <w:rPr>
          <w:lang w:val="en-US"/>
        </w:rPr>
      </w:pPr>
      <w:r w:rsidRPr="00705C7E">
        <w:rPr>
          <w:lang w:val="en-US"/>
        </w:rPr>
        <w:t>(</w:t>
      </w:r>
      <w:r w:rsidR="00705C7E">
        <w:rPr>
          <w:lang w:val="en-US"/>
        </w:rPr>
        <w:t>i.e. the number of</w:t>
      </w:r>
      <w:r w:rsidRPr="00705C7E">
        <w:rPr>
          <w:lang w:val="en-US"/>
        </w:rPr>
        <w:t xml:space="preserve"> </w:t>
      </w:r>
      <w:r w:rsidR="00705C7E">
        <w:rPr>
          <w:lang w:val="en-US"/>
        </w:rPr>
        <w:t>rows</w:t>
      </w:r>
      <w:r w:rsidRPr="00705C7E">
        <w:rPr>
          <w:lang w:val="en-US"/>
        </w:rPr>
        <w:t xml:space="preserve">). </w:t>
      </w:r>
    </w:p>
    <w:p w14:paraId="3F06CEDE" w14:textId="77777777" w:rsidR="00F55279" w:rsidRDefault="00F55279" w:rsidP="00C30FE1">
      <w:pPr>
        <w:rPr>
          <w:lang w:val="en-US"/>
        </w:rPr>
      </w:pPr>
    </w:p>
    <w:p w14:paraId="033ADF83" w14:textId="77777777" w:rsidR="00AB4774" w:rsidRPr="000633D4" w:rsidRDefault="00705C7E" w:rsidP="00C30FE1">
      <w:pPr>
        <w:rPr>
          <w:lang w:val="en-US"/>
        </w:rPr>
      </w:pPr>
      <w:r w:rsidRPr="000633D4">
        <w:rPr>
          <w:lang w:val="en-US"/>
        </w:rPr>
        <w:t>Correct answer</w:t>
      </w:r>
      <w:r w:rsidR="00AB4774" w:rsidRPr="000633D4">
        <w:rPr>
          <w:lang w:val="en-US"/>
        </w:rPr>
        <w:t xml:space="preserve"> = 10</w:t>
      </w:r>
    </w:p>
    <w:p w14:paraId="049D554C" w14:textId="77777777" w:rsidR="00AE6220" w:rsidRPr="000633D4" w:rsidRDefault="00AE6220" w:rsidP="00C30FE1">
      <w:pPr>
        <w:rPr>
          <w:lang w:val="en-US"/>
        </w:rPr>
      </w:pPr>
    </w:p>
    <w:p w14:paraId="22DDFAA3" w14:textId="77777777" w:rsidR="00B17158" w:rsidRPr="000633D4" w:rsidRDefault="00B17158" w:rsidP="00C30FE1">
      <w:pPr>
        <w:rPr>
          <w:lang w:val="en-US"/>
        </w:rPr>
      </w:pPr>
    </w:p>
    <w:p w14:paraId="38E50843" w14:textId="77777777" w:rsidR="00AE6220" w:rsidRPr="00B60B8E" w:rsidRDefault="000633D4" w:rsidP="00C30FE1">
      <w:pPr>
        <w:rPr>
          <w:b/>
          <w:lang w:val="en-US"/>
        </w:rPr>
      </w:pPr>
      <w:r w:rsidRPr="00B60B8E">
        <w:rPr>
          <w:b/>
          <w:lang w:val="en-US"/>
        </w:rPr>
        <w:t>Task</w:t>
      </w:r>
      <w:r w:rsidR="00AE6220" w:rsidRPr="00B60B8E">
        <w:rPr>
          <w:b/>
          <w:lang w:val="en-US"/>
        </w:rPr>
        <w:t xml:space="preserve"> 4</w:t>
      </w:r>
    </w:p>
    <w:p w14:paraId="457AC0C1" w14:textId="77777777" w:rsidR="000B3194" w:rsidRDefault="000B3194" w:rsidP="00C30FE1">
      <w:pPr>
        <w:rPr>
          <w:lang w:val="en-US"/>
        </w:rPr>
      </w:pPr>
      <w:r w:rsidRPr="000B3194">
        <w:rPr>
          <w:lang w:val="en-US"/>
        </w:rPr>
        <w:t xml:space="preserve">Show </w:t>
      </w:r>
      <w:r w:rsidRPr="00924B13">
        <w:rPr>
          <w:b/>
          <w:lang w:val="en-US"/>
        </w:rPr>
        <w:t>how many</w:t>
      </w:r>
      <w:r w:rsidRPr="000B3194">
        <w:rPr>
          <w:lang w:val="en-US"/>
        </w:rPr>
        <w:t xml:space="preserve"> customers that have</w:t>
      </w:r>
      <w:r w:rsidR="00AE6220" w:rsidRPr="000B3194">
        <w:rPr>
          <w:lang w:val="en-US"/>
        </w:rPr>
        <w:t xml:space="preserve"> </w:t>
      </w:r>
      <w:r>
        <w:rPr>
          <w:lang w:val="en-US"/>
        </w:rPr>
        <w:t>an annual (yearly) income that is greater than</w:t>
      </w:r>
    </w:p>
    <w:p w14:paraId="11417625" w14:textId="77777777" w:rsidR="00AE6220" w:rsidRPr="000B3194" w:rsidRDefault="00E819AC" w:rsidP="00C30FE1">
      <w:pPr>
        <w:rPr>
          <w:lang w:val="en-US"/>
        </w:rPr>
      </w:pPr>
      <w:r>
        <w:rPr>
          <w:lang w:val="en-US"/>
        </w:rPr>
        <w:t xml:space="preserve"> 300 </w:t>
      </w:r>
      <w:r w:rsidR="00AE6220" w:rsidRPr="000B3194">
        <w:rPr>
          <w:lang w:val="en-US"/>
        </w:rPr>
        <w:t>000 SEK.</w:t>
      </w:r>
    </w:p>
    <w:p w14:paraId="175E2E9A" w14:textId="77777777" w:rsidR="00F55279" w:rsidRPr="00B60B8E" w:rsidRDefault="00F55279" w:rsidP="00C30FE1">
      <w:pPr>
        <w:rPr>
          <w:lang w:val="en-US"/>
        </w:rPr>
      </w:pPr>
    </w:p>
    <w:p w14:paraId="132E9686" w14:textId="77777777" w:rsidR="00AB4774" w:rsidRPr="00B60B8E" w:rsidRDefault="000B3194" w:rsidP="00C30FE1">
      <w:pPr>
        <w:rPr>
          <w:lang w:val="en-US"/>
        </w:rPr>
      </w:pPr>
      <w:r w:rsidRPr="00B60B8E">
        <w:rPr>
          <w:lang w:val="en-US"/>
        </w:rPr>
        <w:t>Correct answer</w:t>
      </w:r>
      <w:r w:rsidR="00AB4774" w:rsidRPr="00B60B8E">
        <w:rPr>
          <w:lang w:val="en-US"/>
        </w:rPr>
        <w:t xml:space="preserve"> = 6</w:t>
      </w:r>
    </w:p>
    <w:p w14:paraId="7D515E94" w14:textId="77777777" w:rsidR="000B5660" w:rsidRPr="00B60B8E" w:rsidRDefault="000B5660" w:rsidP="00C30FE1">
      <w:pPr>
        <w:rPr>
          <w:lang w:val="en-US"/>
        </w:rPr>
      </w:pPr>
    </w:p>
    <w:p w14:paraId="35A6540B" w14:textId="77777777" w:rsidR="00B17158" w:rsidRPr="00B60B8E" w:rsidRDefault="00B17158" w:rsidP="00C30FE1">
      <w:pPr>
        <w:rPr>
          <w:lang w:val="en-US"/>
        </w:rPr>
      </w:pPr>
    </w:p>
    <w:p w14:paraId="48F302A3" w14:textId="77777777" w:rsidR="000B5660" w:rsidRPr="00B60B8E" w:rsidRDefault="000D7A9A" w:rsidP="00C30FE1">
      <w:pPr>
        <w:rPr>
          <w:b/>
          <w:lang w:val="en-US"/>
        </w:rPr>
      </w:pPr>
      <w:r>
        <w:rPr>
          <w:b/>
          <w:lang w:val="en-US"/>
        </w:rPr>
        <w:t>Task</w:t>
      </w:r>
      <w:r w:rsidR="000B5660" w:rsidRPr="00B60B8E">
        <w:rPr>
          <w:b/>
          <w:lang w:val="en-US"/>
        </w:rPr>
        <w:t xml:space="preserve"> 5</w:t>
      </w:r>
    </w:p>
    <w:p w14:paraId="2DB8FC7C" w14:textId="77777777" w:rsidR="00E819AC" w:rsidRDefault="00E819AC" w:rsidP="00E819AC">
      <w:pPr>
        <w:rPr>
          <w:lang w:val="en-US"/>
        </w:rPr>
      </w:pPr>
      <w:r w:rsidRPr="000B3194">
        <w:rPr>
          <w:lang w:val="en-US"/>
        </w:rPr>
        <w:t xml:space="preserve">Show </w:t>
      </w:r>
      <w:r w:rsidRPr="00924B13">
        <w:rPr>
          <w:b/>
          <w:lang w:val="en-US"/>
        </w:rPr>
        <w:t>how many</w:t>
      </w:r>
      <w:r w:rsidRPr="000B3194">
        <w:rPr>
          <w:lang w:val="en-US"/>
        </w:rPr>
        <w:t xml:space="preserve"> customers that have </w:t>
      </w:r>
      <w:r>
        <w:rPr>
          <w:lang w:val="en-US"/>
        </w:rPr>
        <w:t>an annual (yearly) income that is less than</w:t>
      </w:r>
    </w:p>
    <w:p w14:paraId="2CBAEFA6" w14:textId="77777777" w:rsidR="00E819AC" w:rsidRPr="00B60B8E" w:rsidRDefault="00E819AC" w:rsidP="00E819AC">
      <w:pPr>
        <w:rPr>
          <w:lang w:val="en-US"/>
        </w:rPr>
      </w:pPr>
      <w:r w:rsidRPr="00B60B8E">
        <w:rPr>
          <w:lang w:val="en-US"/>
        </w:rPr>
        <w:t xml:space="preserve"> 300 000 SEK.</w:t>
      </w:r>
    </w:p>
    <w:p w14:paraId="1A887B8A" w14:textId="77777777" w:rsidR="00F55279" w:rsidRPr="00B60B8E" w:rsidRDefault="00F55279" w:rsidP="00AB4774">
      <w:pPr>
        <w:rPr>
          <w:lang w:val="en-US"/>
        </w:rPr>
      </w:pPr>
    </w:p>
    <w:p w14:paraId="00F81482" w14:textId="77777777" w:rsidR="00F55279" w:rsidRPr="00B60B8E" w:rsidRDefault="00E819AC" w:rsidP="00AB4774">
      <w:pPr>
        <w:rPr>
          <w:lang w:val="en-US"/>
        </w:rPr>
      </w:pPr>
      <w:r w:rsidRPr="00B60B8E">
        <w:rPr>
          <w:lang w:val="en-US"/>
        </w:rPr>
        <w:t>Correct answer</w:t>
      </w:r>
      <w:r w:rsidR="00AB4774" w:rsidRPr="00B60B8E">
        <w:rPr>
          <w:lang w:val="en-US"/>
        </w:rPr>
        <w:t xml:space="preserve"> = 4</w:t>
      </w:r>
      <w:r w:rsidR="009C2062" w:rsidRPr="00B60B8E">
        <w:rPr>
          <w:lang w:val="en-US"/>
        </w:rPr>
        <w:t xml:space="preserve"> </w:t>
      </w:r>
    </w:p>
    <w:p w14:paraId="48377B9E" w14:textId="77777777" w:rsidR="00155E1B" w:rsidRPr="00B60B8E" w:rsidRDefault="00E819AC" w:rsidP="00AB4774">
      <w:pPr>
        <w:rPr>
          <w:lang w:val="en-US"/>
        </w:rPr>
      </w:pPr>
      <w:r w:rsidRPr="00B60B8E">
        <w:rPr>
          <w:b/>
          <w:lang w:val="en-US"/>
        </w:rPr>
        <w:lastRenderedPageBreak/>
        <w:t xml:space="preserve">Task </w:t>
      </w:r>
      <w:r w:rsidR="00BE6C46" w:rsidRPr="00B60B8E">
        <w:rPr>
          <w:b/>
          <w:lang w:val="en-US"/>
        </w:rPr>
        <w:t>6</w:t>
      </w:r>
    </w:p>
    <w:p w14:paraId="138E45AD" w14:textId="77777777" w:rsidR="00155E1B" w:rsidRPr="00F55279" w:rsidRDefault="000D7A9A" w:rsidP="00AB4774">
      <w:pPr>
        <w:rPr>
          <w:lang w:val="en-US"/>
        </w:rPr>
      </w:pPr>
      <w:r w:rsidRPr="00F55279">
        <w:rPr>
          <w:lang w:val="en-US"/>
        </w:rPr>
        <w:t>Show average</w:t>
      </w:r>
      <w:r w:rsidR="00F55279" w:rsidRPr="00924B13">
        <w:rPr>
          <w:b/>
          <w:lang w:val="en-US"/>
        </w:rPr>
        <w:t xml:space="preserve"> annual income for all</w:t>
      </w:r>
      <w:r w:rsidR="00155E1B" w:rsidRPr="00924B13">
        <w:rPr>
          <w:b/>
          <w:lang w:val="en-US"/>
        </w:rPr>
        <w:t xml:space="preserve"> </w:t>
      </w:r>
      <w:r w:rsidR="0022733A" w:rsidRPr="00924B13">
        <w:rPr>
          <w:b/>
          <w:lang w:val="en-US"/>
        </w:rPr>
        <w:t>customer</w:t>
      </w:r>
      <w:r w:rsidR="00F55279" w:rsidRPr="00924B13">
        <w:rPr>
          <w:b/>
          <w:lang w:val="en-US"/>
        </w:rPr>
        <w:t>s</w:t>
      </w:r>
      <w:r w:rsidR="00155E1B" w:rsidRPr="00F55279">
        <w:rPr>
          <w:lang w:val="en-US"/>
        </w:rPr>
        <w:t xml:space="preserve">. </w:t>
      </w:r>
      <w:r w:rsidR="00F55279">
        <w:rPr>
          <w:lang w:val="en-US"/>
        </w:rPr>
        <w:t>The column headline</w:t>
      </w:r>
      <w:r w:rsidR="00155E1B" w:rsidRPr="00F55279">
        <w:rPr>
          <w:lang w:val="en-US"/>
        </w:rPr>
        <w:t xml:space="preserve"> </w:t>
      </w:r>
      <w:r w:rsidR="00F55279">
        <w:rPr>
          <w:lang w:val="en-US"/>
        </w:rPr>
        <w:t>should be</w:t>
      </w:r>
      <w:r w:rsidR="00155E1B" w:rsidRPr="00F55279">
        <w:rPr>
          <w:lang w:val="en-US"/>
        </w:rPr>
        <w:t xml:space="preserve">: </w:t>
      </w:r>
      <w:r w:rsidR="00F55279" w:rsidRPr="00F55279">
        <w:rPr>
          <w:b/>
          <w:lang w:val="en-US"/>
        </w:rPr>
        <w:t>average_salary</w:t>
      </w:r>
      <w:r w:rsidR="00155E1B" w:rsidRPr="00F55279">
        <w:rPr>
          <w:lang w:val="en-US"/>
        </w:rPr>
        <w:t xml:space="preserve"> </w:t>
      </w:r>
    </w:p>
    <w:p w14:paraId="5413C4A7" w14:textId="77777777" w:rsidR="00F55279" w:rsidRPr="00B60B8E" w:rsidRDefault="00F55279" w:rsidP="00AB4774">
      <w:pPr>
        <w:rPr>
          <w:lang w:val="en-US"/>
        </w:rPr>
      </w:pPr>
    </w:p>
    <w:p w14:paraId="156C2D76" w14:textId="77777777" w:rsidR="00155E1B" w:rsidRPr="00F55279" w:rsidRDefault="00F55279" w:rsidP="00AB4774">
      <w:pPr>
        <w:rPr>
          <w:lang w:val="en-US"/>
        </w:rPr>
      </w:pPr>
      <w:r w:rsidRPr="00F55279">
        <w:rPr>
          <w:lang w:val="en-US"/>
        </w:rPr>
        <w:t>Correct answer</w:t>
      </w:r>
      <w:r w:rsidR="00155E1B" w:rsidRPr="00F55279">
        <w:rPr>
          <w:lang w:val="en-US"/>
        </w:rPr>
        <w:t>:</w:t>
      </w:r>
    </w:p>
    <w:p w14:paraId="7218C5D5" w14:textId="77777777" w:rsidR="00155E1B" w:rsidRPr="00F55279" w:rsidRDefault="00155E1B" w:rsidP="00AB4774">
      <w:pPr>
        <w:rPr>
          <w:lang w:val="en-US"/>
        </w:rPr>
      </w:pPr>
    </w:p>
    <w:p w14:paraId="3B6A5E89" w14:textId="77777777" w:rsidR="00155E1B" w:rsidRPr="00F55279" w:rsidRDefault="00F55279" w:rsidP="00155E1B">
      <w:pPr>
        <w:rPr>
          <w:rFonts w:ascii="Courier New" w:hAnsi="Courier New" w:cs="Courier New"/>
          <w:sz w:val="20"/>
          <w:lang w:val="en-US"/>
        </w:rPr>
      </w:pPr>
      <w:r w:rsidRPr="00F55279">
        <w:rPr>
          <w:rFonts w:ascii="Courier New" w:hAnsi="Courier New" w:cs="Courier New"/>
          <w:sz w:val="20"/>
          <w:lang w:val="en-US"/>
        </w:rPr>
        <w:t>average_salary</w:t>
      </w:r>
    </w:p>
    <w:p w14:paraId="7AB985CF" w14:textId="77777777" w:rsidR="00155E1B" w:rsidRPr="00F55279" w:rsidRDefault="00155E1B" w:rsidP="00155E1B">
      <w:pPr>
        <w:rPr>
          <w:rFonts w:ascii="Courier New" w:hAnsi="Courier New" w:cs="Courier New"/>
          <w:sz w:val="20"/>
          <w:lang w:val="en-US"/>
        </w:rPr>
      </w:pPr>
      <w:r w:rsidRPr="00F55279">
        <w:rPr>
          <w:rFonts w:ascii="Courier New" w:hAnsi="Courier New" w:cs="Courier New"/>
          <w:sz w:val="20"/>
          <w:lang w:val="en-US"/>
        </w:rPr>
        <w:t>----------</w:t>
      </w:r>
      <w:r w:rsidR="00F55279" w:rsidRPr="00F55279">
        <w:rPr>
          <w:rFonts w:ascii="Courier New" w:hAnsi="Courier New" w:cs="Courier New"/>
          <w:sz w:val="20"/>
          <w:lang w:val="en-US"/>
        </w:rPr>
        <w:t>----</w:t>
      </w:r>
    </w:p>
    <w:p w14:paraId="3A4F4073" w14:textId="77777777" w:rsidR="00155E1B" w:rsidRPr="00F55279" w:rsidRDefault="00155E1B" w:rsidP="00155E1B">
      <w:pPr>
        <w:rPr>
          <w:rFonts w:ascii="Courier New" w:hAnsi="Courier New" w:cs="Courier New"/>
          <w:sz w:val="20"/>
          <w:lang w:val="en-US"/>
        </w:rPr>
      </w:pPr>
      <w:r w:rsidRPr="00F55279">
        <w:rPr>
          <w:rFonts w:ascii="Courier New" w:hAnsi="Courier New" w:cs="Courier New"/>
          <w:sz w:val="20"/>
          <w:lang w:val="en-US"/>
        </w:rPr>
        <w:t xml:space="preserve">    </w:t>
      </w:r>
      <w:r w:rsidR="00F55279" w:rsidRPr="00F55279">
        <w:rPr>
          <w:rFonts w:ascii="Courier New" w:hAnsi="Courier New" w:cs="Courier New"/>
          <w:sz w:val="20"/>
          <w:lang w:val="en-US"/>
        </w:rPr>
        <w:t xml:space="preserve">    </w:t>
      </w:r>
      <w:r w:rsidRPr="00F55279">
        <w:rPr>
          <w:rFonts w:ascii="Courier New" w:hAnsi="Courier New" w:cs="Courier New"/>
          <w:sz w:val="20"/>
          <w:lang w:val="en-US"/>
        </w:rPr>
        <w:t>355300</w:t>
      </w:r>
    </w:p>
    <w:p w14:paraId="0D684523" w14:textId="77777777" w:rsidR="00AB4774" w:rsidRPr="00F55279" w:rsidRDefault="00AB4774" w:rsidP="00AB4774">
      <w:pPr>
        <w:rPr>
          <w:lang w:val="en-US"/>
        </w:rPr>
      </w:pPr>
    </w:p>
    <w:p w14:paraId="7430FC85" w14:textId="77777777" w:rsidR="00155E1B" w:rsidRPr="00F55279" w:rsidRDefault="00155E1B" w:rsidP="00AB4774">
      <w:pPr>
        <w:rPr>
          <w:lang w:val="en-US"/>
        </w:rPr>
      </w:pPr>
    </w:p>
    <w:p w14:paraId="16546BFC" w14:textId="77777777" w:rsidR="00AB4774" w:rsidRPr="00F55279" w:rsidRDefault="00F55279" w:rsidP="00AB4774">
      <w:pPr>
        <w:rPr>
          <w:b/>
          <w:lang w:val="en-US"/>
        </w:rPr>
      </w:pPr>
      <w:r w:rsidRPr="00F55279">
        <w:rPr>
          <w:b/>
          <w:lang w:val="en-US"/>
        </w:rPr>
        <w:t>Task</w:t>
      </w:r>
      <w:r w:rsidR="00BE6C46" w:rsidRPr="00F55279">
        <w:rPr>
          <w:b/>
          <w:lang w:val="en-US"/>
        </w:rPr>
        <w:t xml:space="preserve"> 7</w:t>
      </w:r>
    </w:p>
    <w:p w14:paraId="3FBF6B27" w14:textId="77777777" w:rsidR="009C2062" w:rsidRDefault="00B60B8E" w:rsidP="00AB4774">
      <w:pPr>
        <w:rPr>
          <w:lang w:val="en-US"/>
        </w:rPr>
      </w:pPr>
      <w:r w:rsidRPr="00B60B8E">
        <w:rPr>
          <w:lang w:val="en-US"/>
        </w:rPr>
        <w:t>Show</w:t>
      </w:r>
      <w:r w:rsidR="009C2062" w:rsidRPr="00B60B8E">
        <w:rPr>
          <w:lang w:val="en-US"/>
        </w:rPr>
        <w:t xml:space="preserve"> </w:t>
      </w:r>
      <w:r w:rsidR="009C2062" w:rsidRPr="00924B13">
        <w:rPr>
          <w:b/>
          <w:lang w:val="en-US"/>
        </w:rPr>
        <w:t>username</w:t>
      </w:r>
      <w:r w:rsidR="009C2062" w:rsidRPr="00B60B8E">
        <w:rPr>
          <w:lang w:val="en-US"/>
        </w:rPr>
        <w:t xml:space="preserve">, </w:t>
      </w:r>
      <w:r w:rsidR="00262DE6" w:rsidRPr="00924B13">
        <w:rPr>
          <w:b/>
          <w:lang w:val="en-US"/>
        </w:rPr>
        <w:t>first_name</w:t>
      </w:r>
      <w:r w:rsidR="009C2062" w:rsidRPr="00B60B8E">
        <w:rPr>
          <w:lang w:val="en-US"/>
        </w:rPr>
        <w:t xml:space="preserve">, </w:t>
      </w:r>
      <w:r w:rsidR="00262DE6" w:rsidRPr="00924B13">
        <w:rPr>
          <w:b/>
          <w:lang w:val="en-US"/>
        </w:rPr>
        <w:t>last_name</w:t>
      </w:r>
      <w:r>
        <w:rPr>
          <w:lang w:val="en-US"/>
        </w:rPr>
        <w:t xml:space="preserve"> and </w:t>
      </w:r>
      <w:r w:rsidR="00262DE6" w:rsidRPr="00924B13">
        <w:rPr>
          <w:b/>
          <w:lang w:val="en-US"/>
        </w:rPr>
        <w:t>salary</w:t>
      </w:r>
      <w:r w:rsidR="009C2062" w:rsidRPr="00B60B8E">
        <w:rPr>
          <w:lang w:val="en-US"/>
        </w:rPr>
        <w:t xml:space="preserve"> </w:t>
      </w:r>
      <w:r w:rsidRPr="00B60B8E">
        <w:rPr>
          <w:lang w:val="en-US"/>
        </w:rPr>
        <w:t>for those customers</w:t>
      </w:r>
      <w:r w:rsidR="009C2062" w:rsidRPr="00B60B8E">
        <w:rPr>
          <w:lang w:val="en-US"/>
        </w:rPr>
        <w:t xml:space="preserve"> </w:t>
      </w:r>
      <w:r>
        <w:rPr>
          <w:lang w:val="en-US"/>
        </w:rPr>
        <w:t>that have a</w:t>
      </w:r>
      <w:r w:rsidR="009C2062" w:rsidRPr="00B60B8E">
        <w:rPr>
          <w:lang w:val="en-US"/>
        </w:rPr>
        <w:t xml:space="preserve"> </w:t>
      </w:r>
      <w:r w:rsidR="00262DE6" w:rsidRPr="00B60B8E">
        <w:rPr>
          <w:lang w:val="en-US"/>
        </w:rPr>
        <w:t>salary</w:t>
      </w:r>
      <w:r w:rsidR="009C2062" w:rsidRPr="00B60B8E">
        <w:rPr>
          <w:lang w:val="en-US"/>
        </w:rPr>
        <w:t xml:space="preserve"> </w:t>
      </w:r>
      <w:r>
        <w:rPr>
          <w:lang w:val="en-US"/>
        </w:rPr>
        <w:t>that is less than the</w:t>
      </w:r>
      <w:r w:rsidR="009C2062" w:rsidRPr="00B60B8E">
        <w:rPr>
          <w:lang w:val="en-US"/>
        </w:rPr>
        <w:t xml:space="preserve"> </w:t>
      </w:r>
      <w:r w:rsidRPr="00F55279">
        <w:rPr>
          <w:lang w:val="en-US"/>
        </w:rPr>
        <w:t>average annual income for all customers</w:t>
      </w:r>
      <w:r w:rsidR="009C2062" w:rsidRPr="00B60B8E">
        <w:rPr>
          <w:lang w:val="en-US"/>
        </w:rPr>
        <w:t>.</w:t>
      </w:r>
    </w:p>
    <w:p w14:paraId="2D7E9162" w14:textId="77777777" w:rsidR="00B60B8E" w:rsidRDefault="00B60B8E" w:rsidP="00AB4774">
      <w:pPr>
        <w:rPr>
          <w:lang w:val="en-US"/>
        </w:rPr>
      </w:pPr>
    </w:p>
    <w:p w14:paraId="6B9C2AC0" w14:textId="77777777" w:rsidR="00B60B8E" w:rsidRPr="00F34513" w:rsidRDefault="00B60B8E" w:rsidP="00AB4774">
      <w:pPr>
        <w:rPr>
          <w:lang w:val="en-US"/>
        </w:rPr>
      </w:pPr>
      <w:r>
        <w:rPr>
          <w:lang w:val="en-US"/>
        </w:rPr>
        <w:t>Correct answer:</w:t>
      </w:r>
    </w:p>
    <w:p w14:paraId="6120F2E5" w14:textId="77777777" w:rsidR="00BE6C46" w:rsidRPr="00F34513" w:rsidRDefault="00BE6C46" w:rsidP="00AB4774">
      <w:pPr>
        <w:rPr>
          <w:lang w:val="en-US"/>
        </w:rPr>
      </w:pPr>
    </w:p>
    <w:p w14:paraId="481331CD" w14:textId="77777777" w:rsidR="00BE6C46" w:rsidRPr="00262DE6" w:rsidRDefault="00BE6C46" w:rsidP="00BE6C46">
      <w:pPr>
        <w:rPr>
          <w:rFonts w:ascii="Courier New" w:hAnsi="Courier New" w:cs="Courier New"/>
          <w:sz w:val="20"/>
          <w:lang w:val="en-US"/>
        </w:rPr>
      </w:pPr>
      <w:r w:rsidRPr="00262DE6">
        <w:rPr>
          <w:rFonts w:ascii="Courier New" w:hAnsi="Courier New" w:cs="Courier New"/>
          <w:sz w:val="20"/>
          <w:lang w:val="en-US"/>
        </w:rPr>
        <w:t xml:space="preserve">USERNAME </w:t>
      </w:r>
      <w:r w:rsidR="00262DE6" w:rsidRPr="00262DE6">
        <w:rPr>
          <w:rFonts w:ascii="Courier New" w:hAnsi="Courier New" w:cs="Courier New"/>
          <w:sz w:val="20"/>
          <w:lang w:val="en-US"/>
        </w:rPr>
        <w:t>FIRST_NAME</w:t>
      </w:r>
      <w:r w:rsidR="00F55279">
        <w:rPr>
          <w:rFonts w:ascii="Courier New" w:hAnsi="Courier New" w:cs="Courier New"/>
          <w:sz w:val="20"/>
          <w:lang w:val="en-US"/>
        </w:rPr>
        <w:t xml:space="preserve">           </w:t>
      </w:r>
      <w:r w:rsidR="00262DE6" w:rsidRPr="00262DE6">
        <w:rPr>
          <w:rFonts w:ascii="Courier New" w:hAnsi="Courier New" w:cs="Courier New"/>
          <w:sz w:val="20"/>
          <w:lang w:val="en-US"/>
        </w:rPr>
        <w:t>LAST_NAME</w:t>
      </w:r>
      <w:r w:rsidR="00F55279">
        <w:rPr>
          <w:rFonts w:ascii="Courier New" w:hAnsi="Courier New" w:cs="Courier New"/>
          <w:sz w:val="20"/>
          <w:lang w:val="en-US"/>
        </w:rPr>
        <w:t xml:space="preserve">                </w:t>
      </w:r>
      <w:r w:rsidR="00262DE6">
        <w:rPr>
          <w:rFonts w:ascii="Courier New" w:hAnsi="Courier New" w:cs="Courier New"/>
          <w:sz w:val="20"/>
          <w:lang w:val="en-US"/>
        </w:rPr>
        <w:t>SALARY</w:t>
      </w:r>
    </w:p>
    <w:p w14:paraId="236A73EB" w14:textId="77777777" w:rsidR="00BE6C46" w:rsidRPr="001D42EE" w:rsidRDefault="00BE6C46" w:rsidP="00BE6C46">
      <w:pPr>
        <w:rPr>
          <w:rFonts w:ascii="Courier New" w:hAnsi="Courier New" w:cs="Courier New"/>
          <w:sz w:val="20"/>
        </w:rPr>
      </w:pPr>
      <w:r w:rsidRPr="001D42EE">
        <w:rPr>
          <w:rFonts w:ascii="Courier New" w:hAnsi="Courier New" w:cs="Courier New"/>
          <w:sz w:val="20"/>
        </w:rPr>
        <w:t>-------- -------------------- -------------------- ----------</w:t>
      </w:r>
    </w:p>
    <w:p w14:paraId="45EDCE2B" w14:textId="77777777" w:rsidR="00BE6C46" w:rsidRPr="001D42EE" w:rsidRDefault="00BE6C46" w:rsidP="00BE6C46">
      <w:pPr>
        <w:rPr>
          <w:rFonts w:ascii="Courier New" w:hAnsi="Courier New" w:cs="Courier New"/>
          <w:sz w:val="20"/>
        </w:rPr>
      </w:pPr>
      <w:r w:rsidRPr="001D42EE">
        <w:rPr>
          <w:rFonts w:ascii="Courier New" w:hAnsi="Courier New" w:cs="Courier New"/>
          <w:sz w:val="20"/>
        </w:rPr>
        <w:t>MrBig    Roger                nyberg                   317000</w:t>
      </w:r>
    </w:p>
    <w:p w14:paraId="4F0B329E" w14:textId="77777777" w:rsidR="00BE6C46" w:rsidRPr="00BE6C46" w:rsidRDefault="00850FCD" w:rsidP="00BE6C4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FISSIped </w:t>
      </w:r>
      <w:r w:rsidR="00BE6C46" w:rsidRPr="00BE6C46">
        <w:rPr>
          <w:rFonts w:ascii="Courier New" w:hAnsi="Courier New" w:cs="Courier New"/>
          <w:sz w:val="20"/>
        </w:rPr>
        <w:t>Tomas                kvist                    198000</w:t>
      </w:r>
    </w:p>
    <w:p w14:paraId="7BA1BFEC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OlleBull hans                 Lindqvist                116000</w:t>
      </w:r>
    </w:p>
    <w:p w14:paraId="074CA97D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MrMDI    Hans                 Rosenboll                307000</w:t>
      </w:r>
    </w:p>
    <w:p w14:paraId="230ED17E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h01hanro Sven                 Larsson                       0</w:t>
      </w:r>
    </w:p>
    <w:p w14:paraId="0A878147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Rolven   roger                nyberg                   240000</w:t>
      </w:r>
    </w:p>
    <w:p w14:paraId="0B77449B" w14:textId="77777777" w:rsidR="005D2CEA" w:rsidRDefault="005D2CEA" w:rsidP="00AB4774"/>
    <w:p w14:paraId="798FB08B" w14:textId="77777777" w:rsidR="004826FA" w:rsidRDefault="004826FA" w:rsidP="00AB4774"/>
    <w:p w14:paraId="1874B438" w14:textId="77777777" w:rsidR="005D2CEA" w:rsidRPr="00756A47" w:rsidRDefault="00B60B8E" w:rsidP="00AB4774">
      <w:pPr>
        <w:rPr>
          <w:b/>
          <w:lang w:val="en-US"/>
        </w:rPr>
      </w:pPr>
      <w:r w:rsidRPr="00756A47">
        <w:rPr>
          <w:b/>
          <w:lang w:val="en-US"/>
        </w:rPr>
        <w:t>Task</w:t>
      </w:r>
      <w:r w:rsidR="00BE6C46" w:rsidRPr="00756A47">
        <w:rPr>
          <w:b/>
          <w:lang w:val="en-US"/>
        </w:rPr>
        <w:t xml:space="preserve"> 8</w:t>
      </w:r>
    </w:p>
    <w:p w14:paraId="5032753A" w14:textId="77777777" w:rsidR="005D2CEA" w:rsidRPr="00B60B8E" w:rsidRDefault="00B60B8E" w:rsidP="00AB4774">
      <w:pPr>
        <w:rPr>
          <w:lang w:val="en-US"/>
        </w:rPr>
      </w:pPr>
      <w:r w:rsidRPr="00B60B8E">
        <w:rPr>
          <w:lang w:val="en-US"/>
        </w:rPr>
        <w:t>Show</w:t>
      </w:r>
      <w:r w:rsidR="005D2CEA" w:rsidRPr="00B60B8E">
        <w:rPr>
          <w:lang w:val="en-US"/>
        </w:rPr>
        <w:t xml:space="preserve"> </w:t>
      </w:r>
      <w:r w:rsidR="00262DE6" w:rsidRPr="00924B13">
        <w:rPr>
          <w:b/>
          <w:lang w:val="en-US"/>
        </w:rPr>
        <w:t>first_name</w:t>
      </w:r>
      <w:r w:rsidR="005D2CEA" w:rsidRPr="00B60B8E">
        <w:rPr>
          <w:lang w:val="en-US"/>
        </w:rPr>
        <w:t xml:space="preserve">, </w:t>
      </w:r>
      <w:r w:rsidR="00262DE6" w:rsidRPr="00924B13">
        <w:rPr>
          <w:b/>
          <w:lang w:val="en-US"/>
        </w:rPr>
        <w:t>last_name</w:t>
      </w:r>
      <w:r w:rsidR="005D2CEA" w:rsidRPr="00B60B8E">
        <w:rPr>
          <w:lang w:val="en-US"/>
        </w:rPr>
        <w:t xml:space="preserve"> </w:t>
      </w:r>
      <w:r>
        <w:rPr>
          <w:lang w:val="en-US"/>
        </w:rPr>
        <w:t>with</w:t>
      </w:r>
      <w:r w:rsidR="005D2CEA" w:rsidRPr="00B60B8E">
        <w:rPr>
          <w:lang w:val="en-US"/>
        </w:rPr>
        <w:t xml:space="preserve"> </w:t>
      </w:r>
      <w:r w:rsidR="00756A47">
        <w:rPr>
          <w:b/>
          <w:lang w:val="en-US"/>
        </w:rPr>
        <w:t>UPPER-CASE</w:t>
      </w:r>
      <w:r w:rsidRPr="00B60B8E">
        <w:rPr>
          <w:b/>
          <w:lang w:val="en-US"/>
        </w:rPr>
        <w:t xml:space="preserve"> LETTERS</w:t>
      </w:r>
      <w:r w:rsidR="005D2CEA" w:rsidRPr="00B60B8E">
        <w:rPr>
          <w:lang w:val="en-US"/>
        </w:rPr>
        <w:t xml:space="preserve"> </w:t>
      </w:r>
      <w:r w:rsidRPr="00B60B8E">
        <w:rPr>
          <w:lang w:val="en-US"/>
        </w:rPr>
        <w:t xml:space="preserve">for those customers </w:t>
      </w:r>
      <w:r>
        <w:rPr>
          <w:lang w:val="en-US"/>
        </w:rPr>
        <w:t>who have</w:t>
      </w:r>
      <w:r w:rsidRPr="00B60B8E">
        <w:rPr>
          <w:lang w:val="en-US"/>
        </w:rPr>
        <w:t xml:space="preserve"> the let</w:t>
      </w:r>
      <w:r>
        <w:rPr>
          <w:lang w:val="en-US"/>
        </w:rPr>
        <w:t xml:space="preserve">ter </w:t>
      </w:r>
      <w:r>
        <w:rPr>
          <w:rFonts w:ascii="Courier New" w:hAnsi="Courier New" w:cs="Courier New"/>
          <w:sz w:val="20"/>
          <w:lang w:val="en-US"/>
        </w:rPr>
        <w:t>'s'</w:t>
      </w:r>
      <w:r>
        <w:rPr>
          <w:lang w:val="en-US"/>
        </w:rPr>
        <w:t xml:space="preserve"> in the last name</w:t>
      </w:r>
      <w:r w:rsidR="005D2CEA" w:rsidRPr="00B60B8E">
        <w:rPr>
          <w:lang w:val="en-US"/>
        </w:rPr>
        <w:t>.</w:t>
      </w:r>
    </w:p>
    <w:p w14:paraId="3AC80458" w14:textId="44A2775D" w:rsidR="00982744" w:rsidRPr="00F34513" w:rsidRDefault="00677433" w:rsidP="00AB4774">
      <w:pPr>
        <w:rPr>
          <w:lang w:val="en-US"/>
        </w:rPr>
      </w:pPr>
      <w:r w:rsidRPr="007B1039">
        <w:rPr>
          <w:lang w:val="en-US"/>
        </w:rPr>
        <w:t>Correct answer:</w:t>
      </w:r>
      <w:r w:rsidR="00982744" w:rsidRPr="00F34513">
        <w:rPr>
          <w:lang w:val="en-US"/>
        </w:rPr>
        <w:t>:</w:t>
      </w:r>
    </w:p>
    <w:p w14:paraId="265B6861" w14:textId="77777777" w:rsidR="00982744" w:rsidRPr="00F34513" w:rsidRDefault="00982744" w:rsidP="00AB4774">
      <w:pPr>
        <w:rPr>
          <w:lang w:val="en-US"/>
        </w:rPr>
      </w:pPr>
    </w:p>
    <w:p w14:paraId="1BC024DC" w14:textId="77777777" w:rsidR="00982744" w:rsidRPr="00F34513" w:rsidRDefault="00262DE6" w:rsidP="00982744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sz w:val="20"/>
          <w:lang w:val="en-US"/>
        </w:rPr>
        <w:t>FIRST_NAME</w:t>
      </w:r>
      <w:r w:rsidR="00B60B8E">
        <w:rPr>
          <w:rFonts w:ascii="Courier New" w:hAnsi="Courier New" w:cs="Courier New"/>
          <w:sz w:val="20"/>
          <w:lang w:val="en-US"/>
        </w:rPr>
        <w:t xml:space="preserve">           </w:t>
      </w:r>
      <w:r w:rsidRPr="00F34513">
        <w:rPr>
          <w:rFonts w:ascii="Courier New" w:hAnsi="Courier New" w:cs="Courier New"/>
          <w:sz w:val="20"/>
          <w:lang w:val="en-US"/>
        </w:rPr>
        <w:t>LAST_NAME</w:t>
      </w:r>
    </w:p>
    <w:p w14:paraId="3552DAAC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-------------------- ---------</w:t>
      </w:r>
    </w:p>
    <w:p w14:paraId="469BCEA7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TOMAS                KVIST</w:t>
      </w:r>
    </w:p>
    <w:p w14:paraId="6253B229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HANS                 LINDQVIST</w:t>
      </w:r>
    </w:p>
    <w:p w14:paraId="3FE6B266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HANS                 ROSENBOLL</w:t>
      </w:r>
    </w:p>
    <w:p w14:paraId="1056D54A" w14:textId="77777777" w:rsidR="00982744" w:rsidRPr="007B1039" w:rsidRDefault="00982744" w:rsidP="00982744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SVEN                 LARSSON</w:t>
      </w:r>
    </w:p>
    <w:p w14:paraId="6E413060" w14:textId="77777777" w:rsidR="005D2CEA" w:rsidRPr="007B1039" w:rsidRDefault="005D2CEA" w:rsidP="00AB4774">
      <w:pPr>
        <w:rPr>
          <w:lang w:val="en-US"/>
        </w:rPr>
      </w:pPr>
    </w:p>
    <w:p w14:paraId="55E9D16E" w14:textId="77777777" w:rsidR="004826FA" w:rsidRPr="007B1039" w:rsidRDefault="004826FA" w:rsidP="00AB4774">
      <w:pPr>
        <w:rPr>
          <w:lang w:val="en-US"/>
        </w:rPr>
      </w:pPr>
    </w:p>
    <w:p w14:paraId="06143ADD" w14:textId="77777777" w:rsidR="005D2CEA" w:rsidRPr="007B1039" w:rsidRDefault="00B60B8E" w:rsidP="00AB4774">
      <w:pPr>
        <w:rPr>
          <w:b/>
          <w:lang w:val="en-US"/>
        </w:rPr>
      </w:pPr>
      <w:r w:rsidRPr="007B1039">
        <w:rPr>
          <w:b/>
          <w:lang w:val="en-US"/>
        </w:rPr>
        <w:t>Task</w:t>
      </w:r>
      <w:r w:rsidR="00BE6C46" w:rsidRPr="007B1039">
        <w:rPr>
          <w:b/>
          <w:lang w:val="en-US"/>
        </w:rPr>
        <w:t xml:space="preserve"> 9</w:t>
      </w:r>
    </w:p>
    <w:p w14:paraId="5122D1DA" w14:textId="77777777" w:rsidR="005D2CEA" w:rsidRPr="007B1039" w:rsidRDefault="00F556EE" w:rsidP="00AB4774">
      <w:pPr>
        <w:rPr>
          <w:lang w:val="en-US"/>
        </w:rPr>
      </w:pPr>
      <w:r w:rsidRPr="00756A47">
        <w:rPr>
          <w:lang w:val="en-US"/>
        </w:rPr>
        <w:t xml:space="preserve">Show </w:t>
      </w:r>
      <w:r w:rsidRPr="00924B13">
        <w:rPr>
          <w:b/>
          <w:lang w:val="en-US"/>
        </w:rPr>
        <w:t>first_</w:t>
      </w:r>
      <w:r w:rsidR="00262DE6" w:rsidRPr="00924B13">
        <w:rPr>
          <w:b/>
          <w:lang w:val="en-US"/>
        </w:rPr>
        <w:t>name</w:t>
      </w:r>
      <w:r w:rsidR="005D2CEA" w:rsidRPr="00756A47">
        <w:rPr>
          <w:lang w:val="en-US"/>
        </w:rPr>
        <w:t xml:space="preserve">, </w:t>
      </w:r>
      <w:r w:rsidR="00262DE6" w:rsidRPr="00924B13">
        <w:rPr>
          <w:b/>
          <w:lang w:val="en-US"/>
        </w:rPr>
        <w:t>last_name</w:t>
      </w:r>
      <w:r w:rsidR="00756A47" w:rsidRPr="00756A47">
        <w:rPr>
          <w:lang w:val="en-US"/>
        </w:rPr>
        <w:t xml:space="preserve"> and</w:t>
      </w:r>
      <w:r w:rsidR="001C3607" w:rsidRPr="00756A47">
        <w:rPr>
          <w:lang w:val="en-US"/>
        </w:rPr>
        <w:t xml:space="preserve"> </w:t>
      </w:r>
      <w:r w:rsidR="00262DE6" w:rsidRPr="00924B13">
        <w:rPr>
          <w:b/>
          <w:lang w:val="en-US"/>
        </w:rPr>
        <w:t>profession</w:t>
      </w:r>
      <w:r w:rsidR="005D2CEA" w:rsidRPr="00756A47">
        <w:rPr>
          <w:lang w:val="en-US"/>
        </w:rPr>
        <w:t xml:space="preserve"> </w:t>
      </w:r>
      <w:r w:rsidR="00756A47" w:rsidRPr="00756A47">
        <w:rPr>
          <w:lang w:val="en-US"/>
        </w:rPr>
        <w:t>with</w:t>
      </w:r>
      <w:r w:rsidR="005D2CEA" w:rsidRPr="00756A47">
        <w:rPr>
          <w:lang w:val="en-US"/>
        </w:rPr>
        <w:t xml:space="preserve"> </w:t>
      </w:r>
      <w:r w:rsidRPr="00756A47">
        <w:rPr>
          <w:b/>
          <w:lang w:val="en-US"/>
        </w:rPr>
        <w:t>lower-case letters</w:t>
      </w:r>
      <w:r w:rsidR="005D2CEA" w:rsidRPr="00756A47">
        <w:rPr>
          <w:lang w:val="en-US"/>
        </w:rPr>
        <w:t xml:space="preserve"> </w:t>
      </w:r>
      <w:r w:rsidR="00756A47" w:rsidRPr="00756A47">
        <w:rPr>
          <w:lang w:val="en-US"/>
        </w:rPr>
        <w:t>for those customers</w:t>
      </w:r>
      <w:r w:rsidR="005D2CEA" w:rsidRPr="00756A47">
        <w:rPr>
          <w:lang w:val="en-US"/>
        </w:rPr>
        <w:t xml:space="preserve"> </w:t>
      </w:r>
      <w:r w:rsidR="00756A47">
        <w:rPr>
          <w:lang w:val="en-US"/>
        </w:rPr>
        <w:t>who have a</w:t>
      </w:r>
      <w:r w:rsidR="001C3607" w:rsidRPr="00756A47">
        <w:rPr>
          <w:lang w:val="en-US"/>
        </w:rPr>
        <w:t xml:space="preserve"> </w:t>
      </w:r>
      <w:r w:rsidR="00756A47">
        <w:rPr>
          <w:lang w:val="en-US"/>
        </w:rPr>
        <w:t>first name which ends with the letter</w:t>
      </w:r>
      <w:r w:rsidR="001C3607" w:rsidRPr="00756A47">
        <w:rPr>
          <w:lang w:val="en-US"/>
        </w:rPr>
        <w:t xml:space="preserve"> </w:t>
      </w:r>
      <w:r w:rsidR="001C3607" w:rsidRPr="00756A47">
        <w:rPr>
          <w:rFonts w:ascii="Courier New" w:hAnsi="Courier New" w:cs="Courier New"/>
          <w:color w:val="800080"/>
          <w:sz w:val="20"/>
          <w:lang w:val="en-US"/>
        </w:rPr>
        <w:t>'s'</w:t>
      </w:r>
      <w:r w:rsidR="001C3607" w:rsidRPr="00756A47">
        <w:rPr>
          <w:lang w:val="en-US"/>
        </w:rPr>
        <w:t xml:space="preserve">. </w:t>
      </w:r>
      <w:r w:rsidR="00756A47">
        <w:rPr>
          <w:lang w:val="en-US"/>
        </w:rPr>
        <w:t>Replace</w:t>
      </w:r>
      <w:r w:rsidR="00756A47" w:rsidRPr="00756A47">
        <w:rPr>
          <w:lang w:val="en-US"/>
        </w:rPr>
        <w:t xml:space="preserve"> null-value</w:t>
      </w:r>
      <w:r w:rsidR="00756A47">
        <w:rPr>
          <w:lang w:val="en-US"/>
        </w:rPr>
        <w:t>s</w:t>
      </w:r>
      <w:r w:rsidR="00756A47" w:rsidRPr="00756A47">
        <w:rPr>
          <w:lang w:val="en-US"/>
        </w:rPr>
        <w:t xml:space="preserve"> in the column </w:t>
      </w:r>
      <w:r w:rsidR="00262DE6" w:rsidRPr="00756A47">
        <w:rPr>
          <w:lang w:val="en-US"/>
        </w:rPr>
        <w:t>profession</w:t>
      </w:r>
      <w:r w:rsidR="00977F53">
        <w:rPr>
          <w:lang w:val="en-US"/>
        </w:rPr>
        <w:t xml:space="preserve"> with the string</w:t>
      </w:r>
      <w:r w:rsidR="00BA7A1B" w:rsidRPr="00756A47">
        <w:rPr>
          <w:lang w:val="en-US"/>
        </w:rPr>
        <w:t xml:space="preserve"> </w:t>
      </w:r>
      <w:r w:rsidR="00756A47" w:rsidRPr="00756A47">
        <w:rPr>
          <w:rFonts w:ascii="Courier New" w:hAnsi="Courier New" w:cs="Courier New"/>
          <w:color w:val="800080"/>
          <w:sz w:val="20"/>
          <w:lang w:val="en-US"/>
        </w:rPr>
        <w:t>'jobless</w:t>
      </w:r>
      <w:r w:rsidR="001C3607" w:rsidRPr="00756A47">
        <w:rPr>
          <w:rFonts w:ascii="Courier New" w:hAnsi="Courier New" w:cs="Courier New"/>
          <w:color w:val="800080"/>
          <w:sz w:val="20"/>
          <w:lang w:val="en-US"/>
        </w:rPr>
        <w:t>'</w:t>
      </w:r>
      <w:r w:rsidR="001C3607" w:rsidRPr="00756A47">
        <w:rPr>
          <w:lang w:val="en-US"/>
        </w:rPr>
        <w:t>.</w:t>
      </w:r>
      <w:r w:rsidR="003912AD" w:rsidRPr="00756A47">
        <w:rPr>
          <w:lang w:val="en-US"/>
        </w:rPr>
        <w:t xml:space="preserve"> </w:t>
      </w:r>
      <w:r w:rsidR="00977F53" w:rsidRPr="007B1039">
        <w:rPr>
          <w:lang w:val="en-US"/>
        </w:rPr>
        <w:t>Correct answer</w:t>
      </w:r>
      <w:r w:rsidR="003912AD" w:rsidRPr="007B1039">
        <w:rPr>
          <w:lang w:val="en-US"/>
        </w:rPr>
        <w:t>:</w:t>
      </w:r>
    </w:p>
    <w:p w14:paraId="3FD9806C" w14:textId="77777777" w:rsidR="003912AD" w:rsidRPr="007B1039" w:rsidRDefault="003912AD" w:rsidP="00AB4774">
      <w:pPr>
        <w:rPr>
          <w:lang w:val="en-US"/>
        </w:rPr>
      </w:pPr>
    </w:p>
    <w:p w14:paraId="16207C1D" w14:textId="77777777" w:rsidR="003912AD" w:rsidRPr="001D42EE" w:rsidRDefault="00262DE6" w:rsidP="003912AD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FIRST_NAME</w:t>
      </w:r>
      <w:r w:rsidR="00F556EE" w:rsidRPr="001D42EE">
        <w:rPr>
          <w:rFonts w:ascii="Courier New" w:hAnsi="Courier New" w:cs="Courier New"/>
          <w:sz w:val="20"/>
          <w:lang w:val="en-US"/>
        </w:rPr>
        <w:t xml:space="preserve">           </w:t>
      </w:r>
      <w:r w:rsidRPr="001D42EE">
        <w:rPr>
          <w:rFonts w:ascii="Courier New" w:hAnsi="Courier New" w:cs="Courier New"/>
          <w:sz w:val="20"/>
          <w:lang w:val="en-US"/>
        </w:rPr>
        <w:t>LAST_NAME</w:t>
      </w:r>
      <w:r w:rsidR="00977F53" w:rsidRPr="001D42EE">
        <w:rPr>
          <w:rFonts w:ascii="Courier New" w:hAnsi="Courier New" w:cs="Courier New"/>
          <w:sz w:val="20"/>
          <w:lang w:val="en-US"/>
        </w:rPr>
        <w:t xml:space="preserve">            </w:t>
      </w:r>
      <w:r w:rsidRPr="001D42EE">
        <w:rPr>
          <w:rFonts w:ascii="Courier New" w:hAnsi="Courier New" w:cs="Courier New"/>
          <w:sz w:val="20"/>
          <w:lang w:val="en-US"/>
        </w:rPr>
        <w:t>PROFESSION</w:t>
      </w:r>
    </w:p>
    <w:p w14:paraId="774625F2" w14:textId="77777777" w:rsidR="003912AD" w:rsidRPr="001D42EE" w:rsidRDefault="003912AD" w:rsidP="003912AD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-------------------- -------------------- ------------</w:t>
      </w:r>
    </w:p>
    <w:p w14:paraId="592AA4B5" w14:textId="77777777" w:rsidR="003912AD" w:rsidRPr="007B1039" w:rsidRDefault="003912AD" w:rsidP="003912AD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 xml:space="preserve">tomas                kvist                </w:t>
      </w:r>
      <w:r w:rsidR="00977F53" w:rsidRPr="007B1039">
        <w:rPr>
          <w:rFonts w:ascii="Courier New" w:hAnsi="Courier New" w:cs="Courier New"/>
          <w:sz w:val="20"/>
          <w:lang w:val="en-US"/>
        </w:rPr>
        <w:t>potatoe farmer</w:t>
      </w:r>
    </w:p>
    <w:p w14:paraId="53FD8DE4" w14:textId="77777777" w:rsidR="003912AD" w:rsidRPr="003912AD" w:rsidRDefault="003912AD" w:rsidP="003912AD">
      <w:pPr>
        <w:rPr>
          <w:rFonts w:ascii="Courier New" w:hAnsi="Courier New" w:cs="Courier New"/>
          <w:sz w:val="20"/>
        </w:rPr>
      </w:pPr>
      <w:r w:rsidRPr="003912AD">
        <w:rPr>
          <w:rFonts w:ascii="Courier New" w:hAnsi="Courier New" w:cs="Courier New"/>
          <w:sz w:val="20"/>
        </w:rPr>
        <w:t xml:space="preserve">hans                 lindqvist            </w:t>
      </w:r>
      <w:r w:rsidR="00977F53">
        <w:rPr>
          <w:rFonts w:ascii="Courier New" w:hAnsi="Courier New" w:cs="Courier New"/>
          <w:sz w:val="20"/>
        </w:rPr>
        <w:t>jobless</w:t>
      </w:r>
    </w:p>
    <w:p w14:paraId="41395160" w14:textId="77777777" w:rsidR="004A64EB" w:rsidRPr="007B1039" w:rsidRDefault="003912AD" w:rsidP="00AB4774">
      <w:pPr>
        <w:rPr>
          <w:rFonts w:ascii="Courier New" w:hAnsi="Courier New" w:cs="Courier New"/>
          <w:sz w:val="20"/>
        </w:rPr>
      </w:pPr>
      <w:r w:rsidRPr="007B1039">
        <w:rPr>
          <w:rFonts w:ascii="Courier New" w:hAnsi="Courier New" w:cs="Courier New"/>
          <w:sz w:val="20"/>
        </w:rPr>
        <w:t xml:space="preserve">hans                 rosenboll            </w:t>
      </w:r>
      <w:r w:rsidR="00977F53" w:rsidRPr="007B1039">
        <w:rPr>
          <w:rFonts w:ascii="Courier New" w:hAnsi="Courier New" w:cs="Courier New"/>
          <w:sz w:val="20"/>
        </w:rPr>
        <w:t>assistant professor</w:t>
      </w:r>
    </w:p>
    <w:p w14:paraId="4EF398C8" w14:textId="77777777" w:rsidR="00BA7A1B" w:rsidRPr="001D42EE" w:rsidRDefault="00AA459C" w:rsidP="00AB4774">
      <w:pPr>
        <w:rPr>
          <w:b/>
          <w:lang w:val="en-US"/>
        </w:rPr>
      </w:pPr>
      <w:r w:rsidRPr="001D42EE">
        <w:rPr>
          <w:b/>
          <w:lang w:val="en-US"/>
        </w:rPr>
        <w:lastRenderedPageBreak/>
        <w:t>Task</w:t>
      </w:r>
      <w:r w:rsidR="00BE6C46" w:rsidRPr="001D42EE">
        <w:rPr>
          <w:b/>
          <w:lang w:val="en-US"/>
        </w:rPr>
        <w:t xml:space="preserve"> 10</w:t>
      </w:r>
    </w:p>
    <w:p w14:paraId="72390061" w14:textId="77777777" w:rsidR="005B3B09" w:rsidRDefault="00AA459C" w:rsidP="00AB4774">
      <w:pPr>
        <w:rPr>
          <w:lang w:val="en-US"/>
        </w:rPr>
      </w:pPr>
      <w:r w:rsidRPr="00AA459C">
        <w:rPr>
          <w:lang w:val="en-US"/>
        </w:rPr>
        <w:t>Show</w:t>
      </w:r>
      <w:r w:rsidR="005F212A" w:rsidRPr="00AA459C">
        <w:rPr>
          <w:lang w:val="en-US"/>
        </w:rPr>
        <w:t xml:space="preserve"> </w:t>
      </w:r>
      <w:r w:rsidRPr="00924B13">
        <w:rPr>
          <w:b/>
          <w:lang w:val="en-US"/>
        </w:rPr>
        <w:t>profession</w:t>
      </w:r>
      <w:r w:rsidR="005F212A" w:rsidRPr="00AA459C">
        <w:rPr>
          <w:lang w:val="en-US"/>
        </w:rPr>
        <w:t xml:space="preserve"> </w:t>
      </w:r>
      <w:r w:rsidRPr="00AA459C">
        <w:rPr>
          <w:lang w:val="en-US"/>
        </w:rPr>
        <w:t>and</w:t>
      </w:r>
      <w:r w:rsidR="005F212A" w:rsidRPr="00AA459C">
        <w:rPr>
          <w:lang w:val="en-US"/>
        </w:rPr>
        <w:t xml:space="preserve"> </w:t>
      </w:r>
      <w:r w:rsidRPr="00AA459C">
        <w:rPr>
          <w:lang w:val="en-US"/>
        </w:rPr>
        <w:t xml:space="preserve">the </w:t>
      </w:r>
      <w:r w:rsidRPr="00924B13">
        <w:rPr>
          <w:b/>
          <w:lang w:val="en-US"/>
        </w:rPr>
        <w:t>number of customers</w:t>
      </w:r>
      <w:r w:rsidR="005F212A" w:rsidRPr="00AA459C">
        <w:rPr>
          <w:lang w:val="en-US"/>
        </w:rPr>
        <w:t xml:space="preserve"> </w:t>
      </w:r>
      <w:r>
        <w:rPr>
          <w:lang w:val="en-US"/>
        </w:rPr>
        <w:t xml:space="preserve">in that </w:t>
      </w:r>
      <w:r w:rsidRPr="00924B13">
        <w:rPr>
          <w:b/>
          <w:lang w:val="en-US"/>
        </w:rPr>
        <w:t>profession category</w:t>
      </w:r>
      <w:r>
        <w:rPr>
          <w:lang w:val="en-US"/>
        </w:rPr>
        <w:t xml:space="preserve">. </w:t>
      </w:r>
      <w:r w:rsidRPr="00AA459C">
        <w:rPr>
          <w:lang w:val="en-US"/>
        </w:rPr>
        <w:t>S</w:t>
      </w:r>
      <w:r w:rsidR="001730FB" w:rsidRPr="00AA459C">
        <w:rPr>
          <w:lang w:val="en-US"/>
        </w:rPr>
        <w:t>ort</w:t>
      </w:r>
      <w:r>
        <w:rPr>
          <w:lang w:val="en-US"/>
        </w:rPr>
        <w:t xml:space="preserve"> by profession </w:t>
      </w:r>
      <w:r w:rsidR="005B3B09" w:rsidRPr="00AA459C">
        <w:rPr>
          <w:lang w:val="en-US"/>
        </w:rPr>
        <w:t>(</w:t>
      </w:r>
      <w:r w:rsidR="00343974">
        <w:rPr>
          <w:lang w:val="en-US"/>
        </w:rPr>
        <w:t>z-a</w:t>
      </w:r>
      <w:r w:rsidR="005B3B09" w:rsidRPr="00AA459C">
        <w:rPr>
          <w:lang w:val="en-US"/>
        </w:rPr>
        <w:t>).</w:t>
      </w:r>
    </w:p>
    <w:p w14:paraId="0FD06D45" w14:textId="77777777" w:rsidR="00AA459C" w:rsidRPr="00AA459C" w:rsidRDefault="00AA459C" w:rsidP="00AB4774">
      <w:pPr>
        <w:rPr>
          <w:lang w:val="en-US"/>
        </w:rPr>
      </w:pPr>
    </w:p>
    <w:p w14:paraId="49FCB66C" w14:textId="7B320734" w:rsidR="00BA7A1B" w:rsidRPr="001D42EE" w:rsidRDefault="001D42EE" w:rsidP="00AB4774">
      <w:pPr>
        <w:rPr>
          <w:lang w:val="en-US"/>
        </w:rPr>
      </w:pPr>
      <w:r w:rsidRPr="001D42EE">
        <w:rPr>
          <w:lang w:val="en-US"/>
        </w:rPr>
        <w:t>The column headings should</w:t>
      </w:r>
      <w:r w:rsidR="00306329">
        <w:rPr>
          <w:lang w:val="en-US"/>
        </w:rPr>
        <w:t xml:space="preserve"> be</w:t>
      </w:r>
      <w:r w:rsidRPr="001D42EE">
        <w:rPr>
          <w:lang w:val="en-US"/>
        </w:rPr>
        <w:t xml:space="preserve"> </w:t>
      </w:r>
      <w:r w:rsidRPr="001D42EE">
        <w:rPr>
          <w:b/>
          <w:lang w:val="en-US"/>
        </w:rPr>
        <w:t>profession</w:t>
      </w:r>
      <w:r>
        <w:rPr>
          <w:lang w:val="en-US"/>
        </w:rPr>
        <w:t xml:space="preserve"> and </w:t>
      </w:r>
      <w:r w:rsidR="002D1FE4">
        <w:rPr>
          <w:b/>
          <w:lang w:val="en-US"/>
        </w:rPr>
        <w:t>quantity</w:t>
      </w:r>
      <w:r w:rsidR="005F212A" w:rsidRPr="001D42EE">
        <w:rPr>
          <w:lang w:val="en-US"/>
        </w:rPr>
        <w:t xml:space="preserve">. </w:t>
      </w:r>
      <w:r>
        <w:rPr>
          <w:lang w:val="en-US"/>
        </w:rPr>
        <w:t>Replace</w:t>
      </w:r>
      <w:r w:rsidRPr="00756A47">
        <w:rPr>
          <w:lang w:val="en-US"/>
        </w:rPr>
        <w:t xml:space="preserve"> null-value</w:t>
      </w:r>
      <w:r>
        <w:rPr>
          <w:lang w:val="en-US"/>
        </w:rPr>
        <w:t>s</w:t>
      </w:r>
      <w:r w:rsidRPr="00756A47">
        <w:rPr>
          <w:lang w:val="en-US"/>
        </w:rPr>
        <w:t xml:space="preserve"> in the column profession</w:t>
      </w:r>
      <w:r>
        <w:rPr>
          <w:lang w:val="en-US"/>
        </w:rPr>
        <w:t xml:space="preserve"> with the string</w:t>
      </w:r>
      <w:r w:rsidRPr="00756A47">
        <w:rPr>
          <w:lang w:val="en-US"/>
        </w:rPr>
        <w:t xml:space="preserve"> </w:t>
      </w:r>
      <w:r w:rsidRPr="00756A47">
        <w:rPr>
          <w:rFonts w:ascii="Courier New" w:hAnsi="Courier New" w:cs="Courier New"/>
          <w:color w:val="800080"/>
          <w:sz w:val="20"/>
          <w:lang w:val="en-US"/>
        </w:rPr>
        <w:t>'jobless'</w:t>
      </w:r>
      <w:r w:rsidR="005F212A" w:rsidRPr="001D42EE">
        <w:rPr>
          <w:lang w:val="en-US"/>
        </w:rPr>
        <w:t xml:space="preserve">. </w:t>
      </w:r>
      <w:r>
        <w:rPr>
          <w:lang w:val="en-US"/>
        </w:rPr>
        <w:t xml:space="preserve">Show </w:t>
      </w:r>
      <w:r w:rsidRPr="001D42EE">
        <w:rPr>
          <w:lang w:val="en-US"/>
        </w:rPr>
        <w:t>p</w:t>
      </w:r>
      <w:r w:rsidR="00262DE6" w:rsidRPr="001D42EE">
        <w:rPr>
          <w:lang w:val="en-US"/>
        </w:rPr>
        <w:t>rofession</w:t>
      </w:r>
      <w:r w:rsidR="005F212A" w:rsidRPr="001D42EE">
        <w:rPr>
          <w:lang w:val="en-US"/>
        </w:rPr>
        <w:t xml:space="preserve"> </w:t>
      </w:r>
      <w:r w:rsidRPr="001D42EE">
        <w:rPr>
          <w:b/>
          <w:lang w:val="en-US"/>
        </w:rPr>
        <w:t>capitalized</w:t>
      </w:r>
      <w:r w:rsidR="005F212A" w:rsidRPr="001D42EE">
        <w:rPr>
          <w:lang w:val="en-US"/>
        </w:rPr>
        <w:t>.</w:t>
      </w:r>
      <w:r w:rsidR="003C2068" w:rsidRPr="001D42EE">
        <w:rPr>
          <w:lang w:val="en-US"/>
        </w:rPr>
        <w:t xml:space="preserve"> </w:t>
      </w:r>
      <w:r w:rsidRPr="001D42EE">
        <w:rPr>
          <w:lang w:val="en-US"/>
        </w:rPr>
        <w:t>Suggestion</w:t>
      </w:r>
      <w:r w:rsidR="003C2068" w:rsidRPr="001D42EE">
        <w:rPr>
          <w:lang w:val="en-US"/>
        </w:rPr>
        <w:t xml:space="preserve">! </w:t>
      </w:r>
      <w:r w:rsidRPr="001D42EE">
        <w:rPr>
          <w:lang w:val="en-US"/>
        </w:rPr>
        <w:t>Use the function</w:t>
      </w:r>
      <w:r w:rsidR="003C2068" w:rsidRPr="001D42EE">
        <w:rPr>
          <w:lang w:val="en-US"/>
        </w:rPr>
        <w:t xml:space="preserve"> </w:t>
      </w:r>
      <w:r w:rsidRPr="001D42EE">
        <w:rPr>
          <w:rFonts w:ascii="Courier New" w:hAnsi="Courier New" w:cs="Courier New"/>
          <w:color w:val="0000FF"/>
          <w:sz w:val="20"/>
          <w:lang w:val="en-US"/>
        </w:rPr>
        <w:t>initcap</w:t>
      </w:r>
      <w:r w:rsidR="003C2068" w:rsidRPr="001D42EE">
        <w:rPr>
          <w:rFonts w:ascii="Courier New" w:hAnsi="Courier New" w:cs="Courier New"/>
          <w:sz w:val="20"/>
          <w:lang w:val="en-US"/>
        </w:rPr>
        <w:t>()</w:t>
      </w:r>
      <w:r w:rsidR="003C2068" w:rsidRPr="001D42EE">
        <w:rPr>
          <w:lang w:val="en-US"/>
        </w:rPr>
        <w:t xml:space="preserve">. </w:t>
      </w:r>
      <w:r w:rsidR="005F212A" w:rsidRPr="001D42EE">
        <w:rPr>
          <w:lang w:val="en-US"/>
        </w:rPr>
        <w:t xml:space="preserve"> </w:t>
      </w:r>
      <w:r w:rsidRPr="001D42EE">
        <w:rPr>
          <w:lang w:val="en-US"/>
        </w:rPr>
        <w:t>Correct answer</w:t>
      </w:r>
      <w:r w:rsidR="005F212A" w:rsidRPr="001D42EE">
        <w:rPr>
          <w:lang w:val="en-US"/>
        </w:rPr>
        <w:t>:</w:t>
      </w:r>
    </w:p>
    <w:p w14:paraId="7EEF3C93" w14:textId="77777777" w:rsidR="005F212A" w:rsidRPr="001D42EE" w:rsidRDefault="005F212A" w:rsidP="00AB4774">
      <w:pPr>
        <w:rPr>
          <w:lang w:val="en-US"/>
        </w:rPr>
      </w:pPr>
    </w:p>
    <w:p w14:paraId="3AF3D075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PROFESSION           QUANTITY               </w:t>
      </w:r>
    </w:p>
    <w:p w14:paraId="3690F87D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-------------------- ---------------------- </w:t>
      </w:r>
    </w:p>
    <w:p w14:paraId="7299A108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Psychologist         1                      </w:t>
      </w:r>
    </w:p>
    <w:p w14:paraId="0AC3B701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Potatoe Farmer       1                      </w:t>
      </w:r>
    </w:p>
    <w:p w14:paraId="11506806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Officer              1                      </w:t>
      </w:r>
    </w:p>
    <w:p w14:paraId="54B36CAB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Md                   1                      </w:t>
      </w:r>
    </w:p>
    <w:p w14:paraId="025CC8B2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Jobless              3                      </w:t>
      </w:r>
    </w:p>
    <w:p w14:paraId="3C8C0FB5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Engineer             1                      </w:t>
      </w:r>
    </w:p>
    <w:p w14:paraId="644371B0" w14:textId="77777777" w:rsidR="00D862C3" w:rsidRPr="00D862C3" w:rsidRDefault="00D862C3" w:rsidP="00D862C3">
      <w:pPr>
        <w:rPr>
          <w:rFonts w:ascii="Courier New" w:hAnsi="Courier New" w:cs="Courier New"/>
          <w:sz w:val="20"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 xml:space="preserve">Dentist              1                      </w:t>
      </w:r>
    </w:p>
    <w:p w14:paraId="0A6D631A" w14:textId="77777777" w:rsidR="003E676C" w:rsidRPr="001D42EE" w:rsidRDefault="00D862C3" w:rsidP="00D862C3">
      <w:pPr>
        <w:rPr>
          <w:b/>
          <w:lang w:val="en-US"/>
        </w:rPr>
      </w:pPr>
      <w:r w:rsidRPr="00D862C3">
        <w:rPr>
          <w:rFonts w:ascii="Courier New" w:hAnsi="Courier New" w:cs="Courier New"/>
          <w:sz w:val="20"/>
          <w:lang w:val="en-US"/>
        </w:rPr>
        <w:t>Assistant Professor  1</w:t>
      </w:r>
    </w:p>
    <w:p w14:paraId="217FA115" w14:textId="77777777" w:rsidR="00FB01AC" w:rsidRPr="001D42EE" w:rsidRDefault="00FB01AC" w:rsidP="00AB4774">
      <w:pPr>
        <w:rPr>
          <w:b/>
          <w:lang w:val="en-US"/>
        </w:rPr>
      </w:pPr>
    </w:p>
    <w:p w14:paraId="385364CB" w14:textId="77777777" w:rsidR="009310BD" w:rsidRPr="001D42EE" w:rsidRDefault="001D42EE" w:rsidP="00AB4774">
      <w:pPr>
        <w:rPr>
          <w:b/>
          <w:lang w:val="en-US"/>
        </w:rPr>
      </w:pPr>
      <w:r w:rsidRPr="001D42EE">
        <w:rPr>
          <w:b/>
          <w:lang w:val="en-US"/>
        </w:rPr>
        <w:t>Task</w:t>
      </w:r>
      <w:r w:rsidR="00BE6C46" w:rsidRPr="001D42EE">
        <w:rPr>
          <w:b/>
          <w:lang w:val="en-US"/>
        </w:rPr>
        <w:t xml:space="preserve"> 11</w:t>
      </w:r>
    </w:p>
    <w:p w14:paraId="724E8221" w14:textId="77777777" w:rsidR="0000560B" w:rsidRPr="000367F1" w:rsidRDefault="001D42EE" w:rsidP="00C30FE1">
      <w:pPr>
        <w:rPr>
          <w:lang w:val="en-US"/>
        </w:rPr>
      </w:pPr>
      <w:r w:rsidRPr="001D42EE">
        <w:rPr>
          <w:lang w:val="en-US"/>
        </w:rPr>
        <w:t>Show</w:t>
      </w:r>
      <w:r w:rsidR="009310BD" w:rsidRPr="001D42EE">
        <w:rPr>
          <w:lang w:val="en-US"/>
        </w:rPr>
        <w:t xml:space="preserve"> </w:t>
      </w:r>
      <w:r w:rsidR="00262DE6" w:rsidRPr="00924B13">
        <w:rPr>
          <w:b/>
          <w:lang w:val="en-US"/>
        </w:rPr>
        <w:t>first_name</w:t>
      </w:r>
      <w:r w:rsidR="009310BD" w:rsidRPr="001D42EE">
        <w:rPr>
          <w:lang w:val="en-US"/>
        </w:rPr>
        <w:t xml:space="preserve"> </w:t>
      </w:r>
      <w:r>
        <w:rPr>
          <w:lang w:val="en-US"/>
        </w:rPr>
        <w:t>concatenated</w:t>
      </w:r>
      <w:r w:rsidR="009310BD" w:rsidRPr="001D42EE">
        <w:rPr>
          <w:lang w:val="en-US"/>
        </w:rPr>
        <w:t xml:space="preserve"> </w:t>
      </w:r>
      <w:r w:rsidR="000367F1">
        <w:rPr>
          <w:lang w:val="en-US"/>
        </w:rPr>
        <w:t xml:space="preserve">with a </w:t>
      </w:r>
      <w:r w:rsidR="000367F1" w:rsidRPr="00924B13">
        <w:rPr>
          <w:b/>
          <w:lang w:val="en-US"/>
        </w:rPr>
        <w:t>space</w:t>
      </w:r>
      <w:r w:rsidR="009310BD" w:rsidRPr="001D42EE">
        <w:rPr>
          <w:lang w:val="en-US"/>
        </w:rPr>
        <w:t xml:space="preserve"> </w:t>
      </w:r>
      <w:r w:rsidR="000367F1">
        <w:rPr>
          <w:lang w:val="en-US"/>
        </w:rPr>
        <w:t>and</w:t>
      </w:r>
      <w:r w:rsidR="009310BD" w:rsidRPr="001D42EE">
        <w:rPr>
          <w:lang w:val="en-US"/>
        </w:rPr>
        <w:t xml:space="preserve"> </w:t>
      </w:r>
      <w:r w:rsidR="00262DE6" w:rsidRPr="00924B13">
        <w:rPr>
          <w:b/>
          <w:lang w:val="en-US"/>
        </w:rPr>
        <w:t>last_name</w:t>
      </w:r>
      <w:r w:rsidR="009310BD" w:rsidRPr="001D42EE">
        <w:rPr>
          <w:lang w:val="en-US"/>
        </w:rPr>
        <w:t xml:space="preserve"> </w:t>
      </w:r>
      <w:r w:rsidR="000367F1">
        <w:rPr>
          <w:lang w:val="en-US"/>
        </w:rPr>
        <w:t>under the heading</w:t>
      </w:r>
      <w:r w:rsidR="009310BD" w:rsidRPr="001D42EE">
        <w:rPr>
          <w:lang w:val="en-US"/>
        </w:rPr>
        <w:t xml:space="preserve"> </w:t>
      </w:r>
      <w:r w:rsidR="000367F1">
        <w:rPr>
          <w:b/>
          <w:lang w:val="en-US"/>
        </w:rPr>
        <w:t>customer_name</w:t>
      </w:r>
      <w:r w:rsidR="009310BD" w:rsidRPr="001D42EE">
        <w:rPr>
          <w:lang w:val="en-US"/>
        </w:rPr>
        <w:t xml:space="preserve">. </w:t>
      </w:r>
      <w:r w:rsidR="000367F1" w:rsidRPr="000367F1">
        <w:rPr>
          <w:lang w:val="en-US"/>
        </w:rPr>
        <w:t>Show both names capitalized</w:t>
      </w:r>
      <w:r w:rsidR="0000560B" w:rsidRPr="000367F1">
        <w:rPr>
          <w:lang w:val="en-US"/>
        </w:rPr>
        <w:t xml:space="preserve">. </w:t>
      </w:r>
      <w:r w:rsidR="000367F1" w:rsidRPr="000367F1">
        <w:rPr>
          <w:lang w:val="en-US"/>
        </w:rPr>
        <w:t>Concaten</w:t>
      </w:r>
      <w:r w:rsidR="000367F1">
        <w:rPr>
          <w:lang w:val="en-US"/>
        </w:rPr>
        <w:t>ate</w:t>
      </w:r>
      <w:r w:rsidR="0000560B" w:rsidRPr="000367F1">
        <w:rPr>
          <w:lang w:val="en-US"/>
        </w:rPr>
        <w:t xml:space="preserve"> i</w:t>
      </w:r>
      <w:r w:rsidR="000367F1">
        <w:rPr>
          <w:lang w:val="en-US"/>
        </w:rPr>
        <w:t>n</w:t>
      </w:r>
      <w:r w:rsidR="0000560B" w:rsidRPr="000367F1">
        <w:rPr>
          <w:lang w:val="en-US"/>
        </w:rPr>
        <w:t xml:space="preserve"> Oracle</w:t>
      </w:r>
      <w:r w:rsidR="000367F1">
        <w:rPr>
          <w:lang w:val="en-US"/>
        </w:rPr>
        <w:t>:</w:t>
      </w:r>
      <w:r w:rsidR="0000560B" w:rsidRPr="000367F1">
        <w:rPr>
          <w:lang w:val="en-US"/>
        </w:rPr>
        <w:t xml:space="preserve"> </w:t>
      </w:r>
      <w:r w:rsidR="000C7059" w:rsidRPr="000367F1">
        <w:rPr>
          <w:rFonts w:ascii="Consolas" w:hAnsi="Consolas"/>
          <w:color w:val="800080"/>
          <w:lang w:val="en-US"/>
        </w:rPr>
        <w:t>'</w:t>
      </w:r>
      <w:r w:rsidR="000367F1" w:rsidRPr="000367F1">
        <w:rPr>
          <w:rFonts w:ascii="Consolas" w:hAnsi="Consolas"/>
          <w:color w:val="800080"/>
          <w:lang w:val="en-US"/>
        </w:rPr>
        <w:t>string</w:t>
      </w:r>
      <w:r w:rsidR="0000560B" w:rsidRPr="000367F1">
        <w:rPr>
          <w:rFonts w:ascii="Consolas" w:hAnsi="Consolas"/>
          <w:color w:val="800080"/>
          <w:lang w:val="en-US"/>
        </w:rPr>
        <w:t>1</w:t>
      </w:r>
      <w:r w:rsidR="000C7059" w:rsidRPr="000367F1">
        <w:rPr>
          <w:rFonts w:ascii="Consolas" w:hAnsi="Consolas"/>
          <w:color w:val="800080"/>
          <w:lang w:val="en-US"/>
        </w:rPr>
        <w:t>'</w:t>
      </w:r>
      <w:r w:rsidR="0000560B" w:rsidRPr="000367F1">
        <w:rPr>
          <w:rFonts w:ascii="Consolas" w:hAnsi="Consolas"/>
          <w:lang w:val="en-US"/>
        </w:rPr>
        <w:t>||</w:t>
      </w:r>
      <w:r w:rsidR="000C7059" w:rsidRPr="000367F1">
        <w:rPr>
          <w:rFonts w:ascii="Consolas" w:hAnsi="Consolas"/>
          <w:lang w:val="en-US"/>
        </w:rPr>
        <w:t>'</w:t>
      </w:r>
      <w:r w:rsidR="000367F1" w:rsidRPr="000367F1">
        <w:rPr>
          <w:rFonts w:ascii="Consolas" w:hAnsi="Consolas"/>
          <w:color w:val="800080"/>
          <w:lang w:val="en-US"/>
        </w:rPr>
        <w:t>string</w:t>
      </w:r>
      <w:r w:rsidR="0000560B" w:rsidRPr="000367F1">
        <w:rPr>
          <w:rFonts w:ascii="Consolas" w:hAnsi="Consolas"/>
          <w:color w:val="800080"/>
          <w:lang w:val="en-US"/>
        </w:rPr>
        <w:t>2</w:t>
      </w:r>
      <w:r w:rsidR="000C7059" w:rsidRPr="000367F1">
        <w:rPr>
          <w:rFonts w:ascii="Consolas" w:hAnsi="Consolas"/>
          <w:color w:val="800080"/>
          <w:lang w:val="en-US"/>
        </w:rPr>
        <w:t>'</w:t>
      </w:r>
      <w:r w:rsidR="0000560B" w:rsidRPr="000367F1">
        <w:rPr>
          <w:rFonts w:ascii="Consolas" w:hAnsi="Consolas"/>
          <w:lang w:val="en-US"/>
        </w:rPr>
        <w:t>||</w:t>
      </w:r>
      <w:r w:rsidR="000367F1" w:rsidRPr="000367F1">
        <w:rPr>
          <w:rFonts w:ascii="Consolas" w:hAnsi="Consolas"/>
          <w:color w:val="800080"/>
          <w:lang w:val="en-US"/>
        </w:rPr>
        <w:t>'stri</w:t>
      </w:r>
      <w:r w:rsidR="0000560B" w:rsidRPr="000367F1">
        <w:rPr>
          <w:rFonts w:ascii="Consolas" w:hAnsi="Consolas"/>
          <w:color w:val="800080"/>
          <w:lang w:val="en-US"/>
        </w:rPr>
        <w:t>ng3</w:t>
      </w:r>
      <w:r w:rsidR="000367F1" w:rsidRPr="000367F1">
        <w:rPr>
          <w:rFonts w:ascii="Consolas" w:hAnsi="Consolas"/>
          <w:color w:val="800080"/>
          <w:lang w:val="en-US"/>
        </w:rPr>
        <w:t>'..</w:t>
      </w:r>
    </w:p>
    <w:p w14:paraId="48E329A5" w14:textId="77777777" w:rsidR="000367F1" w:rsidRPr="007B1039" w:rsidRDefault="000367F1" w:rsidP="00C30FE1">
      <w:pPr>
        <w:rPr>
          <w:lang w:val="en-US"/>
        </w:rPr>
      </w:pPr>
    </w:p>
    <w:p w14:paraId="4DC169F2" w14:textId="77777777" w:rsidR="009310BD" w:rsidRPr="007B1039" w:rsidRDefault="000367F1" w:rsidP="00C30FE1">
      <w:pPr>
        <w:rPr>
          <w:lang w:val="en-US"/>
        </w:rPr>
      </w:pPr>
      <w:r w:rsidRPr="007B1039">
        <w:rPr>
          <w:lang w:val="en-US"/>
        </w:rPr>
        <w:t>Correct answer</w:t>
      </w:r>
      <w:r w:rsidR="009310BD" w:rsidRPr="007B1039">
        <w:rPr>
          <w:lang w:val="en-US"/>
        </w:rPr>
        <w:t>:</w:t>
      </w:r>
    </w:p>
    <w:p w14:paraId="100A3BF0" w14:textId="77777777" w:rsidR="009310BD" w:rsidRPr="007B1039" w:rsidRDefault="009310BD" w:rsidP="00C30FE1">
      <w:pPr>
        <w:rPr>
          <w:lang w:val="en-US"/>
        </w:rPr>
      </w:pPr>
    </w:p>
    <w:p w14:paraId="73AA238D" w14:textId="77777777" w:rsidR="009310BD" w:rsidRPr="007B1039" w:rsidRDefault="0022733A" w:rsidP="009310BD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CUSTOMER</w:t>
      </w:r>
      <w:r w:rsidR="000367F1" w:rsidRPr="007B1039">
        <w:rPr>
          <w:rFonts w:ascii="Courier New" w:hAnsi="Courier New" w:cs="Courier New"/>
          <w:sz w:val="20"/>
          <w:lang w:val="en-US"/>
        </w:rPr>
        <w:t>_NAME</w:t>
      </w:r>
    </w:p>
    <w:p w14:paraId="6122CF5B" w14:textId="77777777" w:rsidR="009310BD" w:rsidRPr="007B1039" w:rsidRDefault="009310BD" w:rsidP="009310BD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-----------------</w:t>
      </w:r>
    </w:p>
    <w:p w14:paraId="0F79CF12" w14:textId="77777777" w:rsidR="009310BD" w:rsidRPr="007B1039" w:rsidRDefault="009310BD" w:rsidP="009310BD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Roger Nyberg</w:t>
      </w:r>
    </w:p>
    <w:p w14:paraId="4F09A66D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Maria Nyberg</w:t>
      </w:r>
    </w:p>
    <w:p w14:paraId="404288FA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Tomas Kvist</w:t>
      </w:r>
    </w:p>
    <w:p w14:paraId="538DAF71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Hans Lindqvist</w:t>
      </w:r>
    </w:p>
    <w:p w14:paraId="7D906CF8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Hans Rosenboll</w:t>
      </w:r>
    </w:p>
    <w:p w14:paraId="28B16E04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Charlotte Ortiz</w:t>
      </w:r>
    </w:p>
    <w:p w14:paraId="39D6561C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Sven Larsson</w:t>
      </w:r>
    </w:p>
    <w:p w14:paraId="6EB25506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Margareta Ek</w:t>
      </w:r>
    </w:p>
    <w:p w14:paraId="4A74B3C0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Roger Nyberg</w:t>
      </w:r>
    </w:p>
    <w:p w14:paraId="7A20AE3A" w14:textId="77777777" w:rsidR="009310BD" w:rsidRDefault="009310BD" w:rsidP="009310BD">
      <w:r w:rsidRPr="009310BD">
        <w:rPr>
          <w:rFonts w:ascii="Courier New" w:hAnsi="Courier New" w:cs="Courier New"/>
          <w:sz w:val="20"/>
        </w:rPr>
        <w:t>Maria Nyberg</w:t>
      </w:r>
    </w:p>
    <w:p w14:paraId="52C8F356" w14:textId="77777777" w:rsidR="009310BD" w:rsidRDefault="009310BD" w:rsidP="00C30FE1"/>
    <w:p w14:paraId="022C0549" w14:textId="77777777" w:rsidR="00FB01AC" w:rsidRDefault="00FB01AC" w:rsidP="00C30FE1"/>
    <w:p w14:paraId="6DD3693B" w14:textId="77777777" w:rsidR="009310BD" w:rsidRPr="007B1039" w:rsidRDefault="001B1551" w:rsidP="00C30FE1">
      <w:pPr>
        <w:rPr>
          <w:b/>
          <w:lang w:val="en-US"/>
        </w:rPr>
      </w:pPr>
      <w:r w:rsidRPr="007B1039">
        <w:rPr>
          <w:b/>
          <w:lang w:val="en-US"/>
        </w:rPr>
        <w:t xml:space="preserve">Task </w:t>
      </w:r>
      <w:r w:rsidR="00814E05" w:rsidRPr="007B1039">
        <w:rPr>
          <w:b/>
          <w:lang w:val="en-US"/>
        </w:rPr>
        <w:t>12</w:t>
      </w:r>
    </w:p>
    <w:p w14:paraId="6278E09D" w14:textId="77777777" w:rsidR="003779FC" w:rsidRDefault="001B1551" w:rsidP="00C30FE1">
      <w:pPr>
        <w:rPr>
          <w:lang w:val="en-US"/>
        </w:rPr>
      </w:pPr>
      <w:r w:rsidRPr="001B1551">
        <w:rPr>
          <w:lang w:val="en-US"/>
        </w:rPr>
        <w:t>Show</w:t>
      </w:r>
      <w:r w:rsidR="00814E05" w:rsidRPr="001B1551">
        <w:rPr>
          <w:lang w:val="en-US"/>
        </w:rPr>
        <w:t xml:space="preserve"> </w:t>
      </w:r>
      <w:r w:rsidRPr="00924B13">
        <w:rPr>
          <w:b/>
          <w:lang w:val="en-US"/>
        </w:rPr>
        <w:t>the number of</w:t>
      </w:r>
      <w:r w:rsidR="00814E05" w:rsidRPr="00924B13">
        <w:rPr>
          <w:b/>
          <w:lang w:val="en-US"/>
        </w:rPr>
        <w:t xml:space="preserve"> </w:t>
      </w:r>
      <w:r w:rsidR="0022733A" w:rsidRPr="00924B13">
        <w:rPr>
          <w:b/>
          <w:lang w:val="en-US"/>
        </w:rPr>
        <w:t>customer</w:t>
      </w:r>
      <w:r w:rsidRPr="00924B13">
        <w:rPr>
          <w:b/>
          <w:lang w:val="en-US"/>
        </w:rPr>
        <w:t>s</w:t>
      </w:r>
      <w:r w:rsidR="00814E05" w:rsidRPr="001B1551">
        <w:rPr>
          <w:lang w:val="en-US"/>
        </w:rPr>
        <w:t xml:space="preserve"> </w:t>
      </w:r>
      <w:r w:rsidRPr="001B1551">
        <w:rPr>
          <w:lang w:val="en-US"/>
        </w:rPr>
        <w:t>who</w:t>
      </w:r>
      <w:r w:rsidR="00814E05" w:rsidRPr="001B1551">
        <w:rPr>
          <w:lang w:val="en-US"/>
        </w:rPr>
        <w:t xml:space="preserve"> </w:t>
      </w:r>
      <w:r>
        <w:rPr>
          <w:lang w:val="en-US"/>
        </w:rPr>
        <w:t>has</w:t>
      </w:r>
      <w:r w:rsidR="00605F8E" w:rsidRPr="001B1551">
        <w:rPr>
          <w:lang w:val="en-US"/>
        </w:rPr>
        <w:t xml:space="preserve"> </w:t>
      </w:r>
      <w:r>
        <w:rPr>
          <w:lang w:val="en-US"/>
        </w:rPr>
        <w:t>the</w:t>
      </w:r>
      <w:r w:rsidR="00814E05" w:rsidRPr="001B1551">
        <w:rPr>
          <w:lang w:val="en-US"/>
        </w:rPr>
        <w:t xml:space="preserve"> </w:t>
      </w:r>
      <w:r w:rsidR="00814E05" w:rsidRPr="001B1551">
        <w:rPr>
          <w:rFonts w:ascii="Courier New" w:hAnsi="Courier New" w:cs="Courier New"/>
          <w:sz w:val="20"/>
          <w:lang w:val="en-US"/>
        </w:rPr>
        <w:t xml:space="preserve">username = </w:t>
      </w:r>
      <w:r w:rsidR="00814E05" w:rsidRPr="001B1551">
        <w:rPr>
          <w:rFonts w:ascii="Courier New" w:hAnsi="Courier New" w:cs="Courier New"/>
          <w:color w:val="800080"/>
          <w:sz w:val="20"/>
          <w:lang w:val="en-US"/>
        </w:rPr>
        <w:t>'King25'</w:t>
      </w:r>
      <w:r w:rsidR="00814E05" w:rsidRPr="001B1551">
        <w:rPr>
          <w:lang w:val="en-US"/>
        </w:rPr>
        <w:t xml:space="preserve"> </w:t>
      </w:r>
      <w:r w:rsidR="003779FC">
        <w:rPr>
          <w:lang w:val="en-US"/>
        </w:rPr>
        <w:t xml:space="preserve">and </w:t>
      </w:r>
    </w:p>
    <w:p w14:paraId="524DD242" w14:textId="77777777" w:rsidR="003779FC" w:rsidRDefault="00814E05" w:rsidP="00C30FE1">
      <w:pPr>
        <w:rPr>
          <w:b/>
          <w:lang w:val="en-US"/>
        </w:rPr>
      </w:pPr>
      <w:r w:rsidRPr="001B1551">
        <w:rPr>
          <w:rFonts w:ascii="Courier New" w:hAnsi="Courier New" w:cs="Courier New"/>
          <w:sz w:val="20"/>
          <w:lang w:val="en-US"/>
        </w:rPr>
        <w:t xml:space="preserve">passwd = </w:t>
      </w:r>
      <w:r w:rsidRPr="001B1551">
        <w:rPr>
          <w:rFonts w:ascii="Courier New" w:hAnsi="Courier New" w:cs="Courier New"/>
          <w:color w:val="800080"/>
          <w:sz w:val="20"/>
          <w:lang w:val="en-US"/>
        </w:rPr>
        <w:t>'asdf1234'</w:t>
      </w:r>
      <w:r w:rsidRPr="001B1551">
        <w:rPr>
          <w:lang w:val="en-US"/>
        </w:rPr>
        <w:t xml:space="preserve"> </w:t>
      </w:r>
      <w:r w:rsidR="003779FC">
        <w:rPr>
          <w:lang w:val="en-US"/>
        </w:rPr>
        <w:t>with the heading logged_in</w:t>
      </w:r>
      <w:r w:rsidR="00B43979">
        <w:rPr>
          <w:b/>
          <w:lang w:val="en-US"/>
        </w:rPr>
        <w:t>.</w:t>
      </w:r>
    </w:p>
    <w:p w14:paraId="0E88050C" w14:textId="77777777" w:rsidR="003779FC" w:rsidRDefault="003779FC" w:rsidP="00C30FE1">
      <w:pPr>
        <w:rPr>
          <w:b/>
          <w:lang w:val="en-US"/>
        </w:rPr>
      </w:pPr>
    </w:p>
    <w:p w14:paraId="13365363" w14:textId="77777777" w:rsidR="00814E05" w:rsidRPr="007B1039" w:rsidRDefault="003779FC" w:rsidP="00C30FE1">
      <w:pPr>
        <w:rPr>
          <w:lang w:val="en-US"/>
        </w:rPr>
      </w:pPr>
      <w:r w:rsidRPr="007B1039">
        <w:rPr>
          <w:lang w:val="en-US"/>
        </w:rPr>
        <w:t>Correct answer</w:t>
      </w:r>
      <w:r w:rsidR="00814E05" w:rsidRPr="007B1039">
        <w:rPr>
          <w:lang w:val="en-US"/>
        </w:rPr>
        <w:t>:</w:t>
      </w:r>
    </w:p>
    <w:p w14:paraId="2629AF05" w14:textId="77777777" w:rsidR="0000560B" w:rsidRPr="007B1039" w:rsidRDefault="0000560B" w:rsidP="00C30FE1">
      <w:pPr>
        <w:rPr>
          <w:lang w:val="en-US"/>
        </w:rPr>
      </w:pPr>
    </w:p>
    <w:p w14:paraId="282C132E" w14:textId="77777777" w:rsidR="00814E05" w:rsidRPr="007B1039" w:rsidRDefault="003779FC" w:rsidP="00814E05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 xml:space="preserve"> logged_in</w:t>
      </w:r>
    </w:p>
    <w:p w14:paraId="3DE8A6AD" w14:textId="77777777" w:rsidR="00814E05" w:rsidRPr="007B1039" w:rsidRDefault="00814E05" w:rsidP="00814E05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----------</w:t>
      </w:r>
    </w:p>
    <w:p w14:paraId="214F01F5" w14:textId="77777777" w:rsidR="00596B3D" w:rsidRPr="007B1039" w:rsidRDefault="00814E05" w:rsidP="00C30FE1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 xml:space="preserve">         1</w:t>
      </w:r>
    </w:p>
    <w:p w14:paraId="6F0AD5F0" w14:textId="77777777" w:rsidR="00B43979" w:rsidRPr="007B1039" w:rsidRDefault="00B43979" w:rsidP="00C30FE1">
      <w:pPr>
        <w:rPr>
          <w:b/>
          <w:lang w:val="en-US"/>
        </w:rPr>
      </w:pPr>
    </w:p>
    <w:p w14:paraId="0DBE5266" w14:textId="77777777" w:rsidR="00BE7040" w:rsidRPr="00B43979" w:rsidRDefault="00B43979" w:rsidP="00C30FE1">
      <w:pPr>
        <w:rPr>
          <w:rFonts w:ascii="Courier New" w:hAnsi="Courier New" w:cs="Courier New"/>
          <w:sz w:val="20"/>
          <w:lang w:val="en-US"/>
        </w:rPr>
      </w:pPr>
      <w:r w:rsidRPr="00B43979">
        <w:rPr>
          <w:b/>
          <w:lang w:val="en-US"/>
        </w:rPr>
        <w:t>Task</w:t>
      </w:r>
      <w:r w:rsidR="00814E05" w:rsidRPr="00B43979">
        <w:rPr>
          <w:b/>
          <w:lang w:val="en-US"/>
        </w:rPr>
        <w:t xml:space="preserve"> 13</w:t>
      </w:r>
    </w:p>
    <w:p w14:paraId="596BD06B" w14:textId="77777777" w:rsidR="00B43979" w:rsidRDefault="00B43979" w:rsidP="00B43979">
      <w:pPr>
        <w:rPr>
          <w:lang w:val="en-US"/>
        </w:rPr>
      </w:pPr>
      <w:r w:rsidRPr="001B1551">
        <w:rPr>
          <w:lang w:val="en-US"/>
        </w:rPr>
        <w:lastRenderedPageBreak/>
        <w:t xml:space="preserve">Show the </w:t>
      </w:r>
      <w:r w:rsidRPr="00924B13">
        <w:rPr>
          <w:b/>
          <w:lang w:val="en-US"/>
        </w:rPr>
        <w:t>number of customers</w:t>
      </w:r>
      <w:r w:rsidRPr="001B1551">
        <w:rPr>
          <w:lang w:val="en-US"/>
        </w:rPr>
        <w:t xml:space="preserve"> who </w:t>
      </w:r>
      <w:r>
        <w:rPr>
          <w:lang w:val="en-US"/>
        </w:rPr>
        <w:t>has</w:t>
      </w:r>
      <w:r w:rsidRPr="001B1551">
        <w:rPr>
          <w:lang w:val="en-US"/>
        </w:rPr>
        <w:t xml:space="preserve"> </w:t>
      </w:r>
      <w:r>
        <w:rPr>
          <w:lang w:val="en-US"/>
        </w:rPr>
        <w:t>the</w:t>
      </w:r>
      <w:r w:rsidRPr="001B1551">
        <w:rPr>
          <w:lang w:val="en-US"/>
        </w:rPr>
        <w:t xml:space="preserve"> </w:t>
      </w:r>
      <w:r w:rsidRPr="001B1551">
        <w:rPr>
          <w:rFonts w:ascii="Courier New" w:hAnsi="Courier New" w:cs="Courier New"/>
          <w:sz w:val="20"/>
          <w:lang w:val="en-US"/>
        </w:rPr>
        <w:t xml:space="preserve">username = </w:t>
      </w:r>
      <w:r w:rsidRPr="001B1551">
        <w:rPr>
          <w:rFonts w:ascii="Courier New" w:hAnsi="Courier New" w:cs="Courier New"/>
          <w:color w:val="800080"/>
          <w:sz w:val="20"/>
          <w:lang w:val="en-US"/>
        </w:rPr>
        <w:t>'K</w:t>
      </w:r>
      <w:r>
        <w:rPr>
          <w:rFonts w:ascii="Courier New" w:hAnsi="Courier New" w:cs="Courier New"/>
          <w:color w:val="800080"/>
          <w:sz w:val="20"/>
          <w:lang w:val="en-US"/>
        </w:rPr>
        <w:t>ING</w:t>
      </w:r>
      <w:r w:rsidRPr="001B1551">
        <w:rPr>
          <w:rFonts w:ascii="Courier New" w:hAnsi="Courier New" w:cs="Courier New"/>
          <w:color w:val="800080"/>
          <w:sz w:val="20"/>
          <w:lang w:val="en-US"/>
        </w:rPr>
        <w:t>25'</w:t>
      </w:r>
      <w:r w:rsidRPr="001B1551">
        <w:rPr>
          <w:lang w:val="en-US"/>
        </w:rPr>
        <w:t xml:space="preserve"> </w:t>
      </w:r>
      <w:r>
        <w:rPr>
          <w:lang w:val="en-US"/>
        </w:rPr>
        <w:t xml:space="preserve">and </w:t>
      </w:r>
    </w:p>
    <w:p w14:paraId="18279003" w14:textId="77777777" w:rsidR="00B43979" w:rsidRDefault="00B43979" w:rsidP="00B43979">
      <w:pPr>
        <w:rPr>
          <w:b/>
          <w:lang w:val="en-US"/>
        </w:rPr>
      </w:pPr>
      <w:r w:rsidRPr="001B1551">
        <w:rPr>
          <w:rFonts w:ascii="Courier New" w:hAnsi="Courier New" w:cs="Courier New"/>
          <w:sz w:val="20"/>
          <w:lang w:val="en-US"/>
        </w:rPr>
        <w:t xml:space="preserve">passwd = </w:t>
      </w:r>
      <w:r w:rsidRPr="001B1551">
        <w:rPr>
          <w:rFonts w:ascii="Courier New" w:hAnsi="Courier New" w:cs="Courier New"/>
          <w:color w:val="800080"/>
          <w:sz w:val="20"/>
          <w:lang w:val="en-US"/>
        </w:rPr>
        <w:t>'</w:t>
      </w:r>
      <w:r>
        <w:rPr>
          <w:rFonts w:ascii="Courier New" w:hAnsi="Courier New" w:cs="Courier New"/>
          <w:color w:val="800080"/>
          <w:sz w:val="20"/>
          <w:lang w:val="en-US"/>
        </w:rPr>
        <w:t>ASDF1234</w:t>
      </w:r>
      <w:r w:rsidRPr="001B1551">
        <w:rPr>
          <w:rFonts w:ascii="Courier New" w:hAnsi="Courier New" w:cs="Courier New"/>
          <w:color w:val="800080"/>
          <w:sz w:val="20"/>
          <w:lang w:val="en-US"/>
        </w:rPr>
        <w:t>'</w:t>
      </w:r>
      <w:r w:rsidRPr="001B1551">
        <w:rPr>
          <w:lang w:val="en-US"/>
        </w:rPr>
        <w:t xml:space="preserve"> </w:t>
      </w:r>
      <w:r>
        <w:rPr>
          <w:lang w:val="en-US"/>
        </w:rPr>
        <w:t>with the heading logged_in</w:t>
      </w:r>
      <w:r>
        <w:rPr>
          <w:b/>
          <w:lang w:val="en-US"/>
        </w:rPr>
        <w:t>.</w:t>
      </w:r>
    </w:p>
    <w:p w14:paraId="40CC6F39" w14:textId="77777777" w:rsidR="00B43979" w:rsidRDefault="00B43979" w:rsidP="00B43979">
      <w:pPr>
        <w:rPr>
          <w:b/>
          <w:lang w:val="en-US"/>
        </w:rPr>
      </w:pPr>
    </w:p>
    <w:p w14:paraId="7DD3B705" w14:textId="77777777" w:rsidR="00B43979" w:rsidRPr="00B43979" w:rsidRDefault="00B43979" w:rsidP="00B43979">
      <w:pPr>
        <w:rPr>
          <w:lang w:val="en-US"/>
        </w:rPr>
      </w:pPr>
      <w:r w:rsidRPr="00B43979">
        <w:rPr>
          <w:lang w:val="en-US"/>
        </w:rPr>
        <w:t>Correct answer:</w:t>
      </w:r>
    </w:p>
    <w:p w14:paraId="3E212870" w14:textId="77777777" w:rsidR="00B43979" w:rsidRPr="00B43979" w:rsidRDefault="00B43979" w:rsidP="00B43979">
      <w:pPr>
        <w:rPr>
          <w:lang w:val="en-US"/>
        </w:rPr>
      </w:pPr>
    </w:p>
    <w:p w14:paraId="191920A4" w14:textId="77777777" w:rsidR="00B43979" w:rsidRPr="00B43979" w:rsidRDefault="00B43979" w:rsidP="00B43979">
      <w:pPr>
        <w:rPr>
          <w:rFonts w:ascii="Courier New" w:hAnsi="Courier New" w:cs="Courier New"/>
          <w:sz w:val="20"/>
          <w:lang w:val="en-US"/>
        </w:rPr>
      </w:pPr>
      <w:r w:rsidRPr="00B43979">
        <w:rPr>
          <w:rFonts w:ascii="Courier New" w:hAnsi="Courier New" w:cs="Courier New"/>
          <w:sz w:val="20"/>
          <w:lang w:val="en-US"/>
        </w:rPr>
        <w:t xml:space="preserve"> logged_in</w:t>
      </w:r>
    </w:p>
    <w:p w14:paraId="7405DFC8" w14:textId="77777777" w:rsidR="00B43979" w:rsidRPr="00B43979" w:rsidRDefault="00B43979" w:rsidP="00B43979">
      <w:pPr>
        <w:rPr>
          <w:rFonts w:ascii="Courier New" w:hAnsi="Courier New" w:cs="Courier New"/>
          <w:sz w:val="20"/>
          <w:lang w:val="en-US"/>
        </w:rPr>
      </w:pPr>
      <w:r w:rsidRPr="00B43979">
        <w:rPr>
          <w:rFonts w:ascii="Courier New" w:hAnsi="Courier New" w:cs="Courier New"/>
          <w:sz w:val="20"/>
          <w:lang w:val="en-US"/>
        </w:rPr>
        <w:t>----------</w:t>
      </w:r>
    </w:p>
    <w:p w14:paraId="2067024E" w14:textId="77777777" w:rsidR="00B43979" w:rsidRPr="00B43979" w:rsidRDefault="00B43979" w:rsidP="00B43979">
      <w:pPr>
        <w:rPr>
          <w:rFonts w:ascii="Courier New" w:hAnsi="Courier New" w:cs="Courier New"/>
          <w:sz w:val="20"/>
          <w:lang w:val="en-US"/>
        </w:rPr>
      </w:pPr>
      <w:r w:rsidRPr="00B43979">
        <w:rPr>
          <w:rFonts w:ascii="Courier New" w:hAnsi="Courier New" w:cs="Courier New"/>
          <w:sz w:val="20"/>
          <w:lang w:val="en-US"/>
        </w:rPr>
        <w:t xml:space="preserve">         0</w:t>
      </w:r>
    </w:p>
    <w:p w14:paraId="2AD02D8C" w14:textId="77777777" w:rsidR="00FB01AC" w:rsidRPr="00B43979" w:rsidRDefault="00FB01AC" w:rsidP="00C30FE1">
      <w:pPr>
        <w:rPr>
          <w:b/>
          <w:lang w:val="en-US"/>
        </w:rPr>
      </w:pPr>
    </w:p>
    <w:p w14:paraId="0F702B14" w14:textId="77777777" w:rsidR="00FB01AC" w:rsidRPr="00B43979" w:rsidRDefault="00FB01AC" w:rsidP="00C30FE1">
      <w:pPr>
        <w:rPr>
          <w:b/>
          <w:lang w:val="en-US"/>
        </w:rPr>
      </w:pPr>
    </w:p>
    <w:p w14:paraId="5D316239" w14:textId="77777777" w:rsidR="00814E05" w:rsidRPr="00B43979" w:rsidRDefault="00B43979" w:rsidP="00C30FE1">
      <w:pPr>
        <w:rPr>
          <w:b/>
          <w:lang w:val="en-US"/>
        </w:rPr>
      </w:pPr>
      <w:r w:rsidRPr="00B43979">
        <w:rPr>
          <w:b/>
          <w:lang w:val="en-US"/>
        </w:rPr>
        <w:t>Task</w:t>
      </w:r>
      <w:r w:rsidR="00605F8E" w:rsidRPr="00B43979">
        <w:rPr>
          <w:b/>
          <w:lang w:val="en-US"/>
        </w:rPr>
        <w:t xml:space="preserve"> 14</w:t>
      </w:r>
    </w:p>
    <w:p w14:paraId="4A921B3E" w14:textId="77777777" w:rsidR="00605F8E" w:rsidRPr="00AE5D90" w:rsidRDefault="00B43979" w:rsidP="00C30FE1">
      <w:pPr>
        <w:rPr>
          <w:lang w:val="en-US"/>
        </w:rPr>
      </w:pPr>
      <w:r w:rsidRPr="00AE5D90">
        <w:rPr>
          <w:lang w:val="en-US"/>
        </w:rPr>
        <w:t>Show</w:t>
      </w:r>
      <w:r w:rsidR="00605F8E" w:rsidRPr="00AE5D90">
        <w:rPr>
          <w:lang w:val="en-US"/>
        </w:rPr>
        <w:t xml:space="preserve"> </w:t>
      </w:r>
      <w:r w:rsidR="00605F8E" w:rsidRPr="00873258">
        <w:rPr>
          <w:b/>
          <w:lang w:val="en-US"/>
        </w:rPr>
        <w:t>username</w:t>
      </w:r>
      <w:r w:rsidR="00353C32">
        <w:rPr>
          <w:lang w:val="en-US"/>
        </w:rPr>
        <w:t xml:space="preserve">, </w:t>
      </w:r>
      <w:r w:rsidR="00605F8E" w:rsidRPr="00873258">
        <w:rPr>
          <w:b/>
          <w:lang w:val="en-US"/>
        </w:rPr>
        <w:t>passwd</w:t>
      </w:r>
      <w:r w:rsidR="00353C32">
        <w:rPr>
          <w:b/>
          <w:lang w:val="en-US"/>
        </w:rPr>
        <w:t xml:space="preserve"> </w:t>
      </w:r>
      <w:r w:rsidR="00353C32" w:rsidRPr="00353C32">
        <w:rPr>
          <w:lang w:val="en-US"/>
        </w:rPr>
        <w:t>and</w:t>
      </w:r>
      <w:r w:rsidR="00353C32">
        <w:rPr>
          <w:b/>
          <w:lang w:val="en-US"/>
        </w:rPr>
        <w:t xml:space="preserve"> reg_date</w:t>
      </w:r>
      <w:r w:rsidR="00605F8E" w:rsidRPr="00AE5D90">
        <w:rPr>
          <w:lang w:val="en-US"/>
        </w:rPr>
        <w:t xml:space="preserve"> </w:t>
      </w:r>
      <w:r w:rsidR="00AE5D90" w:rsidRPr="00AE5D90">
        <w:rPr>
          <w:lang w:val="en-US"/>
        </w:rPr>
        <w:t>for those customers</w:t>
      </w:r>
      <w:r w:rsidR="00605F8E" w:rsidRPr="00AE5D90">
        <w:rPr>
          <w:lang w:val="en-US"/>
        </w:rPr>
        <w:t xml:space="preserve"> </w:t>
      </w:r>
      <w:r w:rsidR="00AE5D90">
        <w:rPr>
          <w:lang w:val="en-US"/>
        </w:rPr>
        <w:t>who</w:t>
      </w:r>
      <w:r w:rsidR="00605F8E" w:rsidRPr="00AE5D90">
        <w:rPr>
          <w:lang w:val="en-US"/>
        </w:rPr>
        <w:t xml:space="preserve"> </w:t>
      </w:r>
      <w:r w:rsidR="00AE5D90">
        <w:rPr>
          <w:lang w:val="en-US"/>
        </w:rPr>
        <w:t>registered</w:t>
      </w:r>
      <w:r w:rsidR="00605F8E" w:rsidRPr="00AE5D90">
        <w:rPr>
          <w:lang w:val="en-US"/>
        </w:rPr>
        <w:t xml:space="preserve"> </w:t>
      </w:r>
      <w:r w:rsidR="00AE5D90">
        <w:rPr>
          <w:lang w:val="en-US"/>
        </w:rPr>
        <w:t>before</w:t>
      </w:r>
      <w:r w:rsidR="00605F8E" w:rsidRPr="00AE5D90">
        <w:rPr>
          <w:lang w:val="en-US"/>
        </w:rPr>
        <w:t xml:space="preserve"> </w:t>
      </w:r>
      <w:r w:rsidR="00AE5D90">
        <w:rPr>
          <w:b/>
          <w:lang w:val="en-US"/>
        </w:rPr>
        <w:t>year</w:t>
      </w:r>
      <w:r w:rsidR="00605F8E" w:rsidRPr="00AE5D90">
        <w:rPr>
          <w:b/>
          <w:lang w:val="en-US"/>
        </w:rPr>
        <w:t xml:space="preserve"> 2000</w:t>
      </w:r>
      <w:r w:rsidR="00605F8E" w:rsidRPr="00AE5D90">
        <w:rPr>
          <w:lang w:val="en-US"/>
        </w:rPr>
        <w:t>.</w:t>
      </w:r>
    </w:p>
    <w:p w14:paraId="622C00FF" w14:textId="77777777" w:rsidR="00605F8E" w:rsidRPr="007B1039" w:rsidRDefault="00AE5D90" w:rsidP="00C30FE1">
      <w:pPr>
        <w:rPr>
          <w:lang w:val="en-US"/>
        </w:rPr>
      </w:pPr>
      <w:r w:rsidRPr="007B1039">
        <w:rPr>
          <w:lang w:val="en-US"/>
        </w:rPr>
        <w:t>Correct answer</w:t>
      </w:r>
      <w:r w:rsidR="00605F8E" w:rsidRPr="007B1039">
        <w:rPr>
          <w:lang w:val="en-US"/>
        </w:rPr>
        <w:t>:</w:t>
      </w:r>
    </w:p>
    <w:p w14:paraId="4D2F30EB" w14:textId="77777777" w:rsidR="00605F8E" w:rsidRPr="007B1039" w:rsidRDefault="00605F8E" w:rsidP="00C30FE1">
      <w:pPr>
        <w:rPr>
          <w:lang w:val="en-US"/>
        </w:rPr>
      </w:pPr>
    </w:p>
    <w:p w14:paraId="267491FF" w14:textId="77777777" w:rsidR="00605F8E" w:rsidRPr="001D42EE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 xml:space="preserve">USERNAME PASSWD   </w:t>
      </w:r>
      <w:r w:rsidR="00262DE6" w:rsidRPr="001D42EE">
        <w:rPr>
          <w:rFonts w:ascii="Courier New" w:hAnsi="Courier New" w:cs="Courier New"/>
          <w:sz w:val="20"/>
          <w:lang w:val="en-US"/>
        </w:rPr>
        <w:t>REG_DATE</w:t>
      </w:r>
    </w:p>
    <w:p w14:paraId="6111A951" w14:textId="77777777" w:rsidR="00605F8E" w:rsidRPr="001D42EE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-------- -------- ----------</w:t>
      </w:r>
    </w:p>
    <w:p w14:paraId="7D9985C7" w14:textId="77777777" w:rsidR="00605F8E" w:rsidRPr="001D42EE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MrBig    MBisKING 1998-11-29</w:t>
      </w:r>
    </w:p>
    <w:p w14:paraId="05AE1F14" w14:textId="77777777" w:rsidR="00605F8E" w:rsidRPr="007B1039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MEZcal   P33kssa  1999-08-29</w:t>
      </w:r>
    </w:p>
    <w:p w14:paraId="03EAF871" w14:textId="77777777" w:rsidR="00605F8E" w:rsidRPr="007B1039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MrMDI    MDIisit  1997-01-15</w:t>
      </w:r>
    </w:p>
    <w:p w14:paraId="6849C70A" w14:textId="77777777" w:rsidR="00605F8E" w:rsidRPr="007B1039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Rolven   revolver 1998-10-29</w:t>
      </w:r>
    </w:p>
    <w:p w14:paraId="7165A91D" w14:textId="77777777" w:rsidR="00605F8E" w:rsidRPr="007B1039" w:rsidRDefault="00605F8E" w:rsidP="00605F8E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IceMan   Quantos  1998-02-14</w:t>
      </w:r>
    </w:p>
    <w:p w14:paraId="6415BF9C" w14:textId="77777777" w:rsidR="00814E05" w:rsidRPr="007B1039" w:rsidRDefault="00814E05" w:rsidP="00C30FE1">
      <w:pPr>
        <w:rPr>
          <w:lang w:val="en-US"/>
        </w:rPr>
      </w:pPr>
    </w:p>
    <w:p w14:paraId="3164AA1A" w14:textId="77777777" w:rsidR="00785641" w:rsidRPr="007B1039" w:rsidRDefault="00785641" w:rsidP="00C30FE1">
      <w:pPr>
        <w:rPr>
          <w:lang w:val="en-US"/>
        </w:rPr>
      </w:pPr>
    </w:p>
    <w:p w14:paraId="7DDE6688" w14:textId="77777777" w:rsidR="00785641" w:rsidRPr="007B1039" w:rsidRDefault="00AE5D90" w:rsidP="00C30FE1">
      <w:pPr>
        <w:rPr>
          <w:b/>
          <w:lang w:val="en-US"/>
        </w:rPr>
      </w:pPr>
      <w:r w:rsidRPr="007B1039">
        <w:rPr>
          <w:b/>
          <w:lang w:val="en-US"/>
        </w:rPr>
        <w:t>Task</w:t>
      </w:r>
      <w:r w:rsidR="00F84365" w:rsidRPr="007B1039">
        <w:rPr>
          <w:b/>
          <w:lang w:val="en-US"/>
        </w:rPr>
        <w:t xml:space="preserve"> 15</w:t>
      </w:r>
    </w:p>
    <w:p w14:paraId="58106D5C" w14:textId="77777777" w:rsidR="00F84365" w:rsidRPr="00F27AA8" w:rsidRDefault="00F27AA8" w:rsidP="00C30FE1">
      <w:pPr>
        <w:rPr>
          <w:lang w:val="en-US"/>
        </w:rPr>
      </w:pPr>
      <w:r w:rsidRPr="00AE5D90">
        <w:rPr>
          <w:lang w:val="en-US"/>
        </w:rPr>
        <w:t xml:space="preserve">Show </w:t>
      </w:r>
      <w:r w:rsidR="00353C32" w:rsidRPr="00873258">
        <w:rPr>
          <w:b/>
          <w:lang w:val="en-US"/>
        </w:rPr>
        <w:t>username</w:t>
      </w:r>
      <w:r w:rsidR="00353C32">
        <w:rPr>
          <w:lang w:val="en-US"/>
        </w:rPr>
        <w:t xml:space="preserve">, </w:t>
      </w:r>
      <w:r w:rsidR="00353C32" w:rsidRPr="00873258">
        <w:rPr>
          <w:b/>
          <w:lang w:val="en-US"/>
        </w:rPr>
        <w:t>passwd</w:t>
      </w:r>
      <w:r w:rsidR="00353C32">
        <w:rPr>
          <w:b/>
          <w:lang w:val="en-US"/>
        </w:rPr>
        <w:t xml:space="preserve"> </w:t>
      </w:r>
      <w:r w:rsidR="00353C32" w:rsidRPr="00353C32">
        <w:rPr>
          <w:lang w:val="en-US"/>
        </w:rPr>
        <w:t>and</w:t>
      </w:r>
      <w:r w:rsidR="00353C32">
        <w:rPr>
          <w:b/>
          <w:lang w:val="en-US"/>
        </w:rPr>
        <w:t xml:space="preserve"> reg_date</w:t>
      </w:r>
      <w:r w:rsidR="00353C32" w:rsidRPr="00AE5D90">
        <w:rPr>
          <w:lang w:val="en-US"/>
        </w:rPr>
        <w:t xml:space="preserve"> </w:t>
      </w:r>
      <w:r w:rsidRPr="00AE5D90">
        <w:rPr>
          <w:lang w:val="en-US"/>
        </w:rPr>
        <w:t xml:space="preserve">for those customers </w:t>
      </w:r>
      <w:r>
        <w:rPr>
          <w:lang w:val="en-US"/>
        </w:rPr>
        <w:t>who</w:t>
      </w:r>
      <w:r w:rsidRPr="00AE5D90">
        <w:rPr>
          <w:lang w:val="en-US"/>
        </w:rPr>
        <w:t xml:space="preserve"> </w:t>
      </w:r>
      <w:r>
        <w:rPr>
          <w:lang w:val="en-US"/>
        </w:rPr>
        <w:t>registered</w:t>
      </w:r>
      <w:r w:rsidRPr="00F27AA8">
        <w:rPr>
          <w:lang w:val="en-US"/>
        </w:rPr>
        <w:t xml:space="preserve"> </w:t>
      </w:r>
      <w:r>
        <w:rPr>
          <w:lang w:val="en-US"/>
        </w:rPr>
        <w:t>between</w:t>
      </w:r>
    </w:p>
    <w:p w14:paraId="0940494D" w14:textId="77777777" w:rsidR="00785641" w:rsidRPr="0028764E" w:rsidRDefault="00F27AA8" w:rsidP="00C30FE1">
      <w:pPr>
        <w:rPr>
          <w:lang w:val="en-US"/>
        </w:rPr>
      </w:pPr>
      <w:r w:rsidRPr="0028764E">
        <w:rPr>
          <w:rFonts w:ascii="Courier New" w:hAnsi="Courier New" w:cs="Courier New"/>
          <w:color w:val="800080"/>
          <w:sz w:val="20"/>
          <w:lang w:val="en-US"/>
        </w:rPr>
        <w:t>0</w:t>
      </w:r>
      <w:r w:rsidR="00F84365" w:rsidRPr="0028764E">
        <w:rPr>
          <w:rFonts w:ascii="Courier New" w:hAnsi="Courier New" w:cs="Courier New"/>
          <w:color w:val="800080"/>
          <w:sz w:val="20"/>
          <w:lang w:val="en-US"/>
        </w:rPr>
        <w:t>1 januar</w:t>
      </w:r>
      <w:r w:rsidRPr="0028764E">
        <w:rPr>
          <w:rFonts w:ascii="Courier New" w:hAnsi="Courier New" w:cs="Courier New"/>
          <w:color w:val="800080"/>
          <w:sz w:val="20"/>
          <w:lang w:val="en-US"/>
        </w:rPr>
        <w:t>y</w:t>
      </w:r>
      <w:r w:rsidR="00F84365" w:rsidRPr="0028764E">
        <w:rPr>
          <w:rFonts w:ascii="Courier New" w:hAnsi="Courier New" w:cs="Courier New"/>
          <w:color w:val="800080"/>
          <w:sz w:val="20"/>
          <w:lang w:val="en-US"/>
        </w:rPr>
        <w:t xml:space="preserve"> 2001</w:t>
      </w:r>
      <w:r w:rsidR="00F84365" w:rsidRPr="0028764E">
        <w:rPr>
          <w:lang w:val="en-US"/>
        </w:rPr>
        <w:t xml:space="preserve"> </w:t>
      </w:r>
      <w:r w:rsidRPr="0028764E">
        <w:rPr>
          <w:lang w:val="en-US"/>
        </w:rPr>
        <w:t>and</w:t>
      </w:r>
      <w:r w:rsidR="00F84365" w:rsidRPr="0028764E">
        <w:rPr>
          <w:lang w:val="en-US"/>
        </w:rPr>
        <w:t xml:space="preserve"> </w:t>
      </w:r>
      <w:r w:rsidRPr="0028764E">
        <w:rPr>
          <w:rFonts w:ascii="Courier New" w:hAnsi="Courier New" w:cs="Courier New"/>
          <w:color w:val="800080"/>
          <w:sz w:val="20"/>
          <w:lang w:val="en-US"/>
        </w:rPr>
        <w:t>01 oc</w:t>
      </w:r>
      <w:r w:rsidR="00F84365" w:rsidRPr="0028764E">
        <w:rPr>
          <w:rFonts w:ascii="Courier New" w:hAnsi="Courier New" w:cs="Courier New"/>
          <w:color w:val="800080"/>
          <w:sz w:val="20"/>
          <w:lang w:val="en-US"/>
        </w:rPr>
        <w:t>tober 2003</w:t>
      </w:r>
      <w:r w:rsidR="00F84365" w:rsidRPr="0028764E">
        <w:rPr>
          <w:lang w:val="en-US"/>
        </w:rPr>
        <w:t xml:space="preserve">. </w:t>
      </w:r>
      <w:r w:rsidRPr="0028764E">
        <w:rPr>
          <w:lang w:val="en-US"/>
        </w:rPr>
        <w:t>Correct answer</w:t>
      </w:r>
      <w:r w:rsidR="00F84365" w:rsidRPr="0028764E">
        <w:rPr>
          <w:lang w:val="en-US"/>
        </w:rPr>
        <w:t>:</w:t>
      </w:r>
    </w:p>
    <w:p w14:paraId="0248D183" w14:textId="77777777" w:rsidR="00605F8E" w:rsidRPr="0028764E" w:rsidRDefault="00605F8E" w:rsidP="00C30FE1">
      <w:pPr>
        <w:rPr>
          <w:lang w:val="en-US"/>
        </w:rPr>
      </w:pPr>
    </w:p>
    <w:p w14:paraId="3E9A4D75" w14:textId="77777777" w:rsidR="00F84365" w:rsidRPr="001D42EE" w:rsidRDefault="00F84365" w:rsidP="00F84365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 xml:space="preserve">USERNAME PASSWD   </w:t>
      </w:r>
      <w:r w:rsidR="00262DE6" w:rsidRPr="001D42EE">
        <w:rPr>
          <w:rFonts w:ascii="Courier New" w:hAnsi="Courier New" w:cs="Courier New"/>
          <w:sz w:val="20"/>
          <w:lang w:val="en-US"/>
        </w:rPr>
        <w:t>REG_DATE</w:t>
      </w:r>
    </w:p>
    <w:p w14:paraId="409A4431" w14:textId="77777777" w:rsidR="00F84365" w:rsidRPr="001D42EE" w:rsidRDefault="00F84365" w:rsidP="00F84365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-------- -------- ----------</w:t>
      </w:r>
    </w:p>
    <w:p w14:paraId="7936EF9A" w14:textId="77777777" w:rsidR="00F84365" w:rsidRPr="001D42EE" w:rsidRDefault="00F84365" w:rsidP="00F84365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OlleBull Bullas   2002-05-05</w:t>
      </w:r>
    </w:p>
    <w:p w14:paraId="4B92E50D" w14:textId="77777777" w:rsidR="00F84365" w:rsidRPr="007B1039" w:rsidRDefault="00F84365" w:rsidP="00F84365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h01hanro T56xxL   2003-08-09</w:t>
      </w:r>
    </w:p>
    <w:p w14:paraId="5D69F22C" w14:textId="77777777" w:rsidR="00605F8E" w:rsidRPr="007B1039" w:rsidRDefault="00F84365" w:rsidP="00F84365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>XXXL     IRule    2001-06-29</w:t>
      </w:r>
    </w:p>
    <w:p w14:paraId="447C62A4" w14:textId="77777777" w:rsidR="00605F8E" w:rsidRPr="007B1039" w:rsidRDefault="00605F8E" w:rsidP="00C30FE1">
      <w:pPr>
        <w:rPr>
          <w:lang w:val="en-US"/>
        </w:rPr>
      </w:pPr>
    </w:p>
    <w:p w14:paraId="72E1138E" w14:textId="77777777" w:rsidR="00FB01AC" w:rsidRPr="007B1039" w:rsidRDefault="00FB01AC" w:rsidP="00C30FE1">
      <w:pPr>
        <w:rPr>
          <w:lang w:val="en-US"/>
        </w:rPr>
      </w:pPr>
    </w:p>
    <w:p w14:paraId="7349AE22" w14:textId="77777777" w:rsidR="00AF2AF9" w:rsidRDefault="00AF2AF9" w:rsidP="00C30FE1">
      <w:pPr>
        <w:rPr>
          <w:b/>
          <w:lang w:val="en-US"/>
        </w:rPr>
      </w:pPr>
    </w:p>
    <w:p w14:paraId="3FB81098" w14:textId="4E9AC286" w:rsidR="009E3101" w:rsidRPr="00677433" w:rsidRDefault="0028764E" w:rsidP="00C30FE1">
      <w:pPr>
        <w:rPr>
          <w:b/>
          <w:lang w:val="en-US"/>
        </w:rPr>
      </w:pPr>
      <w:r w:rsidRPr="00677433">
        <w:rPr>
          <w:b/>
          <w:lang w:val="en-US"/>
        </w:rPr>
        <w:t>Task</w:t>
      </w:r>
      <w:r w:rsidR="009E3101" w:rsidRPr="00677433">
        <w:rPr>
          <w:b/>
          <w:lang w:val="en-US"/>
        </w:rPr>
        <w:t xml:space="preserve"> 16</w:t>
      </w:r>
    </w:p>
    <w:p w14:paraId="61A90C41" w14:textId="33FAB0D6" w:rsidR="00AF2AF9" w:rsidRPr="00AF2AF9" w:rsidRDefault="00AF2AF9" w:rsidP="00AF2AF9">
      <w:pPr>
        <w:rPr>
          <w:lang w:val="en-US"/>
        </w:rPr>
      </w:pPr>
      <w:r w:rsidRPr="00AF2AF9">
        <w:rPr>
          <w:lang w:val="en-US"/>
        </w:rPr>
        <w:t>Add the following rows i</w:t>
      </w:r>
      <w:r>
        <w:rPr>
          <w:lang w:val="en-US"/>
        </w:rPr>
        <w:t>n the table customer:</w:t>
      </w:r>
    </w:p>
    <w:p w14:paraId="2D4812EC" w14:textId="77777777" w:rsidR="00AF2AF9" w:rsidRPr="00677433" w:rsidRDefault="00AF2AF9" w:rsidP="00AF2AF9">
      <w:pPr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677433">
        <w:rPr>
          <w:rFonts w:ascii="Courier New" w:hAnsi="Courier New" w:cs="Courier New"/>
          <w:color w:val="008000"/>
          <w:sz w:val="18"/>
          <w:szCs w:val="18"/>
          <w:lang w:val="en-US"/>
        </w:rPr>
        <w:t>----------------------------------COPY and PASTE START------------------------</w:t>
      </w:r>
    </w:p>
    <w:p w14:paraId="410AC47F" w14:textId="08914DA5" w:rsidR="00AF2AF9" w:rsidRPr="00760EBB" w:rsidRDefault="00AF2AF9" w:rsidP="00AF2AF9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INSERT INTO customer(username,passwd,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55211108" w14:textId="07293A41" w:rsidR="00AF2AF9" w:rsidRPr="00B420BD" w:rsidRDefault="00AF2AF9" w:rsidP="00AF2AF9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B420BD">
        <w:rPr>
          <w:rFonts w:ascii="Courier New" w:hAnsi="Courier New" w:cs="Courier New"/>
          <w:color w:val="0000FF"/>
          <w:sz w:val="16"/>
          <w:szCs w:val="16"/>
          <w:lang w:val="en-US"/>
        </w:rPr>
        <w:t>VALUES('MrBig2','MBisKING','Roger','kvist','</w:t>
      </w:r>
      <w:r w:rsidR="00B420BD">
        <w:rPr>
          <w:rFonts w:ascii="Courier New" w:hAnsi="Courier New" w:cs="Courier New"/>
          <w:color w:val="0000FF"/>
          <w:sz w:val="16"/>
          <w:szCs w:val="16"/>
          <w:lang w:val="en-US"/>
        </w:rPr>
        <w:t>Researcher</w:t>
      </w:r>
      <w:r w:rsidRPr="00B420BD">
        <w:rPr>
          <w:rFonts w:ascii="Courier New" w:hAnsi="Courier New" w:cs="Courier New"/>
          <w:color w:val="0000FF"/>
          <w:sz w:val="16"/>
          <w:szCs w:val="16"/>
          <w:lang w:val="en-US"/>
        </w:rPr>
        <w:t>',TO_DATE('2016-NOV-29','YYYY-MON-DD'),NULL);</w:t>
      </w:r>
    </w:p>
    <w:p w14:paraId="70973206" w14:textId="79B4FE53" w:rsidR="00AF2AF9" w:rsidRPr="00760EBB" w:rsidRDefault="00AF2AF9" w:rsidP="00AF2AF9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INSERT INTO customer(username,passwd,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first_name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last_name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profession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reg_date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,</w:t>
      </w:r>
      <w:r w:rsidR="00760EBB"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salary</w:t>
      </w: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)</w:t>
      </w:r>
    </w:p>
    <w:p w14:paraId="73671360" w14:textId="5EAF93ED" w:rsidR="00AF2AF9" w:rsidRPr="00B420BD" w:rsidRDefault="00AF2AF9" w:rsidP="00AF2AF9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B420BD">
        <w:rPr>
          <w:rFonts w:ascii="Courier New" w:hAnsi="Courier New" w:cs="Courier New"/>
          <w:color w:val="0000FF"/>
          <w:sz w:val="16"/>
          <w:szCs w:val="16"/>
          <w:lang w:val="en-US"/>
        </w:rPr>
        <w:t>VALUES('MEZcal33','P33kssa','roger','eriksson','</w:t>
      </w:r>
      <w:r w:rsidR="00B420BD" w:rsidRPr="00B420BD">
        <w:rPr>
          <w:rFonts w:ascii="Courier New" w:hAnsi="Courier New" w:cs="Courier New"/>
          <w:color w:val="0000FF"/>
          <w:sz w:val="16"/>
          <w:szCs w:val="16"/>
          <w:lang w:val="en-US"/>
        </w:rPr>
        <w:t>carpenter</w:t>
      </w:r>
      <w:r w:rsidRPr="00B420BD">
        <w:rPr>
          <w:rFonts w:ascii="Courier New" w:hAnsi="Courier New" w:cs="Courier New"/>
          <w:color w:val="0000FF"/>
          <w:sz w:val="16"/>
          <w:szCs w:val="16"/>
          <w:lang w:val="en-US"/>
        </w:rPr>
        <w:t>',TO_DATE('2013-08-29','YYYY-MM-DD'),NULL);</w:t>
      </w:r>
    </w:p>
    <w:p w14:paraId="545F4C2D" w14:textId="77777777" w:rsidR="00AF2AF9" w:rsidRPr="00760EBB" w:rsidRDefault="00AF2AF9" w:rsidP="00AF2AF9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760EBB">
        <w:rPr>
          <w:rFonts w:ascii="Courier New" w:hAnsi="Courier New" w:cs="Courier New"/>
          <w:color w:val="0000FF"/>
          <w:sz w:val="16"/>
          <w:szCs w:val="16"/>
          <w:lang w:val="en-US"/>
        </w:rPr>
        <w:t>Commit;</w:t>
      </w:r>
    </w:p>
    <w:p w14:paraId="66FA2F64" w14:textId="77777777" w:rsidR="00AF2AF9" w:rsidRPr="00E27E57" w:rsidRDefault="00AF2AF9" w:rsidP="00AF2AF9">
      <w:pPr>
        <w:rPr>
          <w:rFonts w:ascii="Courier New" w:hAnsi="Courier New" w:cs="Courier New"/>
          <w:color w:val="008000"/>
          <w:sz w:val="18"/>
          <w:szCs w:val="18"/>
          <w:lang w:val="en-GB"/>
        </w:rPr>
      </w:pPr>
      <w:r w:rsidRPr="00E27E57">
        <w:rPr>
          <w:rFonts w:ascii="Courier New" w:hAnsi="Courier New" w:cs="Courier New"/>
          <w:color w:val="008000"/>
          <w:sz w:val="18"/>
          <w:szCs w:val="18"/>
          <w:lang w:val="en-GB"/>
        </w:rPr>
        <w:t xml:space="preserve">----------------------------------COPY and PASTE </w:t>
      </w:r>
      <w:r>
        <w:rPr>
          <w:rFonts w:ascii="Courier New" w:hAnsi="Courier New" w:cs="Courier New"/>
          <w:color w:val="008000"/>
          <w:sz w:val="18"/>
          <w:szCs w:val="18"/>
          <w:lang w:val="en-GB"/>
        </w:rPr>
        <w:t>END</w:t>
      </w:r>
      <w:r w:rsidRPr="00E27E57">
        <w:rPr>
          <w:rFonts w:ascii="Courier New" w:hAnsi="Courier New" w:cs="Courier New"/>
          <w:color w:val="008000"/>
          <w:sz w:val="18"/>
          <w:szCs w:val="18"/>
          <w:lang w:val="en-GB"/>
        </w:rPr>
        <w:t>------------------------</w:t>
      </w:r>
    </w:p>
    <w:p w14:paraId="7B82BD67" w14:textId="77777777" w:rsidR="00AF2AF9" w:rsidRDefault="00AF2AF9" w:rsidP="00C30FE1">
      <w:pPr>
        <w:rPr>
          <w:lang w:val="en-US"/>
        </w:rPr>
      </w:pPr>
    </w:p>
    <w:p w14:paraId="1361612D" w14:textId="611B9939" w:rsidR="000B62F6" w:rsidRDefault="00873258" w:rsidP="00C30FE1">
      <w:pPr>
        <w:rPr>
          <w:lang w:val="en-US"/>
        </w:rPr>
      </w:pPr>
      <w:r w:rsidRPr="000B62F6">
        <w:rPr>
          <w:lang w:val="en-US"/>
        </w:rPr>
        <w:t xml:space="preserve">Show </w:t>
      </w:r>
      <w:r w:rsidRPr="000B62F6">
        <w:rPr>
          <w:b/>
          <w:lang w:val="en-US"/>
        </w:rPr>
        <w:t>username</w:t>
      </w:r>
      <w:r w:rsidRPr="000B62F6">
        <w:rPr>
          <w:lang w:val="en-US"/>
        </w:rPr>
        <w:t xml:space="preserve">, </w:t>
      </w:r>
      <w:r w:rsidRPr="000B62F6">
        <w:rPr>
          <w:b/>
          <w:lang w:val="en-US"/>
        </w:rPr>
        <w:t>passwd</w:t>
      </w:r>
      <w:r w:rsidRPr="000B62F6">
        <w:rPr>
          <w:lang w:val="en-US"/>
        </w:rPr>
        <w:t xml:space="preserve">, </w:t>
      </w:r>
      <w:r w:rsidRPr="000B62F6">
        <w:rPr>
          <w:b/>
          <w:lang w:val="en-US"/>
        </w:rPr>
        <w:t>first_name</w:t>
      </w:r>
      <w:r w:rsidRPr="000B62F6">
        <w:rPr>
          <w:lang w:val="en-US"/>
        </w:rPr>
        <w:t xml:space="preserve">, </w:t>
      </w:r>
      <w:r w:rsidRPr="000B62F6">
        <w:rPr>
          <w:b/>
          <w:lang w:val="en-US"/>
        </w:rPr>
        <w:t>last_name</w:t>
      </w:r>
      <w:r w:rsidRPr="000B62F6">
        <w:rPr>
          <w:lang w:val="en-US"/>
        </w:rPr>
        <w:t xml:space="preserve"> for those customers who </w:t>
      </w:r>
      <w:r w:rsidR="000B62F6" w:rsidRPr="000B62F6">
        <w:rPr>
          <w:lang w:val="en-US"/>
        </w:rPr>
        <w:t xml:space="preserve">has a last name </w:t>
      </w:r>
      <w:r w:rsidR="000B62F6">
        <w:rPr>
          <w:lang w:val="en-US"/>
        </w:rPr>
        <w:t xml:space="preserve"> equal to </w:t>
      </w:r>
      <w:r w:rsidR="009E3101" w:rsidRPr="000B62F6">
        <w:rPr>
          <w:rFonts w:ascii="Courier New" w:hAnsi="Courier New" w:cs="Courier New"/>
          <w:color w:val="800080"/>
          <w:sz w:val="20"/>
          <w:lang w:val="en-US"/>
        </w:rPr>
        <w:t>'nyberg'</w:t>
      </w:r>
      <w:r w:rsidR="009E3101" w:rsidRPr="000B62F6">
        <w:rPr>
          <w:lang w:val="en-US"/>
        </w:rPr>
        <w:t xml:space="preserve"> </w:t>
      </w:r>
      <w:r w:rsidR="000B62F6">
        <w:rPr>
          <w:lang w:val="en-US"/>
        </w:rPr>
        <w:t>or</w:t>
      </w:r>
      <w:r w:rsidR="009E3101" w:rsidRPr="000B62F6">
        <w:rPr>
          <w:lang w:val="en-US"/>
        </w:rPr>
        <w:t xml:space="preserve"> </w:t>
      </w:r>
      <w:r w:rsidR="009E3101" w:rsidRPr="000B62F6">
        <w:rPr>
          <w:rFonts w:ascii="Courier New" w:hAnsi="Courier New" w:cs="Courier New"/>
          <w:color w:val="800080"/>
          <w:sz w:val="20"/>
          <w:lang w:val="en-US"/>
        </w:rPr>
        <w:t>'kvist'</w:t>
      </w:r>
      <w:r w:rsidR="009E3101" w:rsidRPr="000B62F6">
        <w:rPr>
          <w:lang w:val="en-US"/>
        </w:rPr>
        <w:t xml:space="preserve"> </w:t>
      </w:r>
      <w:r w:rsidR="000B62F6">
        <w:rPr>
          <w:lang w:val="en-US"/>
        </w:rPr>
        <w:t xml:space="preserve">and </w:t>
      </w:r>
      <w:r w:rsidR="009E3101" w:rsidRPr="000B62F6">
        <w:rPr>
          <w:lang w:val="en-US"/>
        </w:rPr>
        <w:t xml:space="preserve"> </w:t>
      </w:r>
      <w:r w:rsidR="000B62F6">
        <w:rPr>
          <w:lang w:val="en-US"/>
        </w:rPr>
        <w:t xml:space="preserve">first name </w:t>
      </w:r>
      <w:r w:rsidR="000B62F6" w:rsidRPr="000B62F6">
        <w:rPr>
          <w:b/>
          <w:lang w:val="en-US"/>
        </w:rPr>
        <w:t>not</w:t>
      </w:r>
      <w:r w:rsidR="000B62F6">
        <w:rPr>
          <w:lang w:val="en-US"/>
        </w:rPr>
        <w:t xml:space="preserve"> equal to </w:t>
      </w:r>
      <w:r w:rsidR="009E3101" w:rsidRPr="000B62F6">
        <w:rPr>
          <w:rFonts w:ascii="Courier New" w:hAnsi="Courier New" w:cs="Courier New"/>
          <w:color w:val="800080"/>
          <w:sz w:val="20"/>
          <w:lang w:val="en-US"/>
        </w:rPr>
        <w:t>'roger'</w:t>
      </w:r>
      <w:r w:rsidR="000B62F6">
        <w:rPr>
          <w:lang w:val="en-US"/>
        </w:rPr>
        <w:t xml:space="preserve"> .</w:t>
      </w:r>
    </w:p>
    <w:p w14:paraId="19D9B98A" w14:textId="77777777" w:rsidR="000B62F6" w:rsidRDefault="000B62F6" w:rsidP="00C30FE1">
      <w:pPr>
        <w:rPr>
          <w:lang w:val="en-US"/>
        </w:rPr>
      </w:pPr>
    </w:p>
    <w:p w14:paraId="50AFB3D4" w14:textId="77777777" w:rsidR="009E3101" w:rsidRPr="000B62F6" w:rsidRDefault="000B62F6" w:rsidP="00C30FE1">
      <w:pPr>
        <w:rPr>
          <w:lang w:val="en-US"/>
        </w:rPr>
      </w:pPr>
      <w:r w:rsidRPr="000B62F6">
        <w:rPr>
          <w:lang w:val="en-US"/>
        </w:rPr>
        <w:t>Correct answer</w:t>
      </w:r>
      <w:r w:rsidR="004826FA" w:rsidRPr="000B62F6">
        <w:rPr>
          <w:lang w:val="en-US"/>
        </w:rPr>
        <w:t>:</w:t>
      </w:r>
    </w:p>
    <w:p w14:paraId="7F92BDE7" w14:textId="77777777" w:rsidR="004826FA" w:rsidRPr="000B62F6" w:rsidRDefault="004826FA" w:rsidP="00C30FE1">
      <w:pPr>
        <w:rPr>
          <w:lang w:val="en-US"/>
        </w:rPr>
      </w:pPr>
    </w:p>
    <w:p w14:paraId="3B8C4AB8" w14:textId="77777777" w:rsidR="004826FA" w:rsidRPr="001D42EE" w:rsidRDefault="004826FA" w:rsidP="004826FA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 xml:space="preserve">USERNAME </w:t>
      </w:r>
      <w:r w:rsidR="0090014F">
        <w:rPr>
          <w:rFonts w:ascii="Courier New" w:hAnsi="Courier New" w:cs="Courier New"/>
          <w:sz w:val="20"/>
          <w:lang w:val="en-US"/>
        </w:rPr>
        <w:t xml:space="preserve"> </w:t>
      </w:r>
      <w:r w:rsidRPr="001D42EE">
        <w:rPr>
          <w:rFonts w:ascii="Courier New" w:hAnsi="Courier New" w:cs="Courier New"/>
          <w:sz w:val="20"/>
          <w:lang w:val="en-US"/>
        </w:rPr>
        <w:t xml:space="preserve">PASSWD   </w:t>
      </w:r>
      <w:r w:rsidR="00262DE6" w:rsidRPr="001D42EE">
        <w:rPr>
          <w:rFonts w:ascii="Courier New" w:hAnsi="Courier New" w:cs="Courier New"/>
          <w:sz w:val="20"/>
          <w:lang w:val="en-US"/>
        </w:rPr>
        <w:t>FIRST_NAME</w:t>
      </w:r>
      <w:r w:rsidR="000B62F6">
        <w:rPr>
          <w:rFonts w:ascii="Courier New" w:hAnsi="Courier New" w:cs="Courier New"/>
          <w:sz w:val="20"/>
          <w:lang w:val="en-US"/>
        </w:rPr>
        <w:t xml:space="preserve">           </w:t>
      </w:r>
      <w:r w:rsidR="00262DE6" w:rsidRPr="001D42EE">
        <w:rPr>
          <w:rFonts w:ascii="Courier New" w:hAnsi="Courier New" w:cs="Courier New"/>
          <w:sz w:val="20"/>
          <w:lang w:val="en-US"/>
        </w:rPr>
        <w:t>LAST_NAME</w:t>
      </w:r>
    </w:p>
    <w:p w14:paraId="101B3BCE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 xml:space="preserve">-------- </w:t>
      </w:r>
      <w:r w:rsidR="0090014F">
        <w:rPr>
          <w:rFonts w:ascii="Courier New" w:hAnsi="Courier New" w:cs="Courier New"/>
          <w:sz w:val="20"/>
        </w:rPr>
        <w:t xml:space="preserve"> </w:t>
      </w:r>
      <w:r w:rsidRPr="004826FA">
        <w:rPr>
          <w:rFonts w:ascii="Courier New" w:hAnsi="Courier New" w:cs="Courier New"/>
          <w:sz w:val="20"/>
        </w:rPr>
        <w:t>-------- -------------------- -------</w:t>
      </w:r>
    </w:p>
    <w:p w14:paraId="7FD201D5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 xml:space="preserve">MEZcal   </w:t>
      </w:r>
      <w:r w:rsidR="0090014F">
        <w:rPr>
          <w:rFonts w:ascii="Courier New" w:hAnsi="Courier New" w:cs="Courier New"/>
          <w:sz w:val="20"/>
        </w:rPr>
        <w:t xml:space="preserve"> </w:t>
      </w:r>
      <w:r w:rsidRPr="004826FA">
        <w:rPr>
          <w:rFonts w:ascii="Courier New" w:hAnsi="Courier New" w:cs="Courier New"/>
          <w:sz w:val="20"/>
        </w:rPr>
        <w:t>P33kssa  maria                Nyberg</w:t>
      </w:r>
    </w:p>
    <w:p w14:paraId="369D4AD4" w14:textId="77777777" w:rsidR="004826FA" w:rsidRPr="004826FA" w:rsidRDefault="0090014F" w:rsidP="004826FA">
      <w:pPr>
        <w:rPr>
          <w:rFonts w:ascii="Courier New" w:hAnsi="Courier New" w:cs="Courier New"/>
          <w:sz w:val="20"/>
        </w:rPr>
      </w:pPr>
      <w:r w:rsidRPr="0090014F">
        <w:rPr>
          <w:rFonts w:ascii="Courier New" w:hAnsi="Courier New" w:cs="Courier New"/>
          <w:sz w:val="20"/>
        </w:rPr>
        <w:t>FISSIped</w:t>
      </w:r>
      <w:r>
        <w:rPr>
          <w:rFonts w:ascii="Courier New" w:hAnsi="Courier New" w:cs="Courier New"/>
          <w:sz w:val="20"/>
        </w:rPr>
        <w:t xml:space="preserve">   bintje  </w:t>
      </w:r>
      <w:r w:rsidR="004826FA" w:rsidRPr="004826FA">
        <w:rPr>
          <w:rFonts w:ascii="Courier New" w:hAnsi="Courier New" w:cs="Courier New"/>
          <w:sz w:val="20"/>
        </w:rPr>
        <w:t>Tomas                kvist</w:t>
      </w:r>
    </w:p>
    <w:p w14:paraId="4B4C89FF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 xml:space="preserve">IceMan   </w:t>
      </w:r>
      <w:r w:rsidR="0090014F">
        <w:rPr>
          <w:rFonts w:ascii="Courier New" w:hAnsi="Courier New" w:cs="Courier New"/>
          <w:sz w:val="20"/>
        </w:rPr>
        <w:t xml:space="preserve"> </w:t>
      </w:r>
      <w:r w:rsidRPr="004826FA">
        <w:rPr>
          <w:rFonts w:ascii="Courier New" w:hAnsi="Courier New" w:cs="Courier New"/>
          <w:sz w:val="20"/>
        </w:rPr>
        <w:t>Quantos  Maria                Nyberg</w:t>
      </w:r>
    </w:p>
    <w:p w14:paraId="5256D374" w14:textId="77777777" w:rsidR="00F84365" w:rsidRDefault="00F84365" w:rsidP="00C30FE1"/>
    <w:p w14:paraId="67FADE7B" w14:textId="77777777" w:rsidR="00FB01AC" w:rsidRDefault="00FB01AC" w:rsidP="00C30FE1">
      <w:pPr>
        <w:rPr>
          <w:b/>
        </w:rPr>
      </w:pPr>
    </w:p>
    <w:p w14:paraId="1E36109E" w14:textId="77777777" w:rsidR="00FB01AC" w:rsidRDefault="00FB01AC" w:rsidP="00C30FE1">
      <w:pPr>
        <w:rPr>
          <w:b/>
        </w:rPr>
      </w:pPr>
    </w:p>
    <w:p w14:paraId="1B284183" w14:textId="77777777" w:rsidR="000B62F6" w:rsidRDefault="000B62F6" w:rsidP="00C30FE1">
      <w:pPr>
        <w:rPr>
          <w:b/>
        </w:rPr>
      </w:pPr>
    </w:p>
    <w:p w14:paraId="7265F655" w14:textId="77777777" w:rsidR="00F84365" w:rsidRPr="007B1039" w:rsidRDefault="00005304" w:rsidP="00C30FE1">
      <w:pPr>
        <w:rPr>
          <w:b/>
        </w:rPr>
      </w:pPr>
      <w:r w:rsidRPr="007B1039">
        <w:rPr>
          <w:b/>
        </w:rPr>
        <w:t>Task</w:t>
      </w:r>
      <w:r w:rsidR="009E3101" w:rsidRPr="007B1039">
        <w:rPr>
          <w:b/>
        </w:rPr>
        <w:t xml:space="preserve"> 17</w:t>
      </w:r>
    </w:p>
    <w:p w14:paraId="4CA8207A" w14:textId="77777777" w:rsidR="00016ECE" w:rsidRPr="00005304" w:rsidRDefault="00005304" w:rsidP="00C30FE1">
      <w:pPr>
        <w:rPr>
          <w:lang w:val="en-US"/>
        </w:rPr>
      </w:pPr>
      <w:r w:rsidRPr="00005304">
        <w:rPr>
          <w:lang w:val="en-US"/>
        </w:rPr>
        <w:t>Show</w:t>
      </w:r>
      <w:r w:rsidR="00016ECE" w:rsidRPr="00005304">
        <w:rPr>
          <w:lang w:val="en-US"/>
        </w:rPr>
        <w:t xml:space="preserve"> </w:t>
      </w:r>
      <w:r w:rsidR="00262DE6" w:rsidRPr="00005304">
        <w:rPr>
          <w:b/>
          <w:lang w:val="en-US"/>
        </w:rPr>
        <w:t>first_name</w:t>
      </w:r>
      <w:r w:rsidR="00016ECE" w:rsidRPr="00005304">
        <w:rPr>
          <w:lang w:val="en-US"/>
        </w:rPr>
        <w:t xml:space="preserve">, </w:t>
      </w:r>
      <w:r w:rsidR="00262DE6" w:rsidRPr="00005304">
        <w:rPr>
          <w:b/>
          <w:lang w:val="en-US"/>
        </w:rPr>
        <w:t>last_name</w:t>
      </w:r>
      <w:r w:rsidRPr="00005304">
        <w:rPr>
          <w:lang w:val="en-US"/>
        </w:rPr>
        <w:t xml:space="preserve"> and </w:t>
      </w:r>
      <w:r w:rsidR="00262DE6" w:rsidRPr="00005304">
        <w:rPr>
          <w:b/>
          <w:lang w:val="en-US"/>
        </w:rPr>
        <w:t>salary</w:t>
      </w:r>
      <w:r>
        <w:rPr>
          <w:lang w:val="en-US"/>
        </w:rPr>
        <w:t xml:space="preserve"> fo</w:t>
      </w:r>
      <w:r w:rsidR="00016ECE" w:rsidRPr="00005304">
        <w:rPr>
          <w:lang w:val="en-US"/>
        </w:rPr>
        <w:t xml:space="preserve">r </w:t>
      </w:r>
      <w:r w:rsidRPr="00005304">
        <w:rPr>
          <w:lang w:val="en-US"/>
        </w:rPr>
        <w:t>the</w:t>
      </w:r>
      <w:r w:rsidR="00016ECE" w:rsidRPr="00005304">
        <w:rPr>
          <w:lang w:val="en-US"/>
        </w:rPr>
        <w:t xml:space="preserve"> </w:t>
      </w:r>
      <w:r w:rsidR="0022733A" w:rsidRPr="00005304">
        <w:rPr>
          <w:lang w:val="en-US"/>
        </w:rPr>
        <w:t>customer</w:t>
      </w:r>
      <w:r w:rsidR="00016ECE" w:rsidRPr="00005304">
        <w:rPr>
          <w:lang w:val="en-US"/>
        </w:rPr>
        <w:t xml:space="preserve"> </w:t>
      </w:r>
      <w:r>
        <w:rPr>
          <w:lang w:val="en-US"/>
        </w:rPr>
        <w:t>with the highest salary</w:t>
      </w:r>
      <w:r w:rsidR="00016ECE" w:rsidRPr="00005304">
        <w:rPr>
          <w:lang w:val="en-US"/>
        </w:rPr>
        <w:t xml:space="preserve"> </w:t>
      </w:r>
      <w:r>
        <w:rPr>
          <w:lang w:val="en-US"/>
        </w:rPr>
        <w:t>of all customers.</w:t>
      </w:r>
    </w:p>
    <w:p w14:paraId="68F2BD10" w14:textId="77777777" w:rsidR="00005304" w:rsidRDefault="00005304" w:rsidP="00C30FE1">
      <w:pPr>
        <w:rPr>
          <w:lang w:val="en-US"/>
        </w:rPr>
      </w:pPr>
    </w:p>
    <w:p w14:paraId="434BF95C" w14:textId="77777777" w:rsidR="00016ECE" w:rsidRPr="00F34513" w:rsidRDefault="00005304" w:rsidP="00C30FE1">
      <w:pPr>
        <w:rPr>
          <w:lang w:val="en-US"/>
        </w:rPr>
      </w:pPr>
      <w:r>
        <w:rPr>
          <w:lang w:val="en-US"/>
        </w:rPr>
        <w:t>Correct answer</w:t>
      </w:r>
      <w:r w:rsidR="00016ECE" w:rsidRPr="00F34513">
        <w:rPr>
          <w:lang w:val="en-US"/>
        </w:rPr>
        <w:t>:</w:t>
      </w:r>
    </w:p>
    <w:p w14:paraId="54AA2380" w14:textId="77777777" w:rsidR="00016ECE" w:rsidRPr="00F34513" w:rsidRDefault="00016ECE" w:rsidP="00C30FE1">
      <w:pPr>
        <w:rPr>
          <w:lang w:val="en-US"/>
        </w:rPr>
      </w:pPr>
    </w:p>
    <w:p w14:paraId="1E20C09D" w14:textId="77777777" w:rsidR="00016ECE" w:rsidRPr="00262DE6" w:rsidRDefault="00262DE6" w:rsidP="00016ECE">
      <w:pPr>
        <w:rPr>
          <w:rFonts w:ascii="Courier New" w:hAnsi="Courier New" w:cs="Courier New"/>
          <w:sz w:val="20"/>
          <w:lang w:val="en-US"/>
        </w:rPr>
      </w:pPr>
      <w:r w:rsidRPr="00262DE6">
        <w:rPr>
          <w:rFonts w:ascii="Courier New" w:hAnsi="Courier New" w:cs="Courier New"/>
          <w:sz w:val="20"/>
          <w:lang w:val="en-US"/>
        </w:rPr>
        <w:t>FIRST_NAME</w:t>
      </w:r>
      <w:r w:rsidR="00005304">
        <w:rPr>
          <w:rFonts w:ascii="Courier New" w:hAnsi="Courier New" w:cs="Courier New"/>
          <w:sz w:val="20"/>
          <w:lang w:val="en-US"/>
        </w:rPr>
        <w:t xml:space="preserve">           </w:t>
      </w:r>
      <w:r w:rsidRPr="00262DE6">
        <w:rPr>
          <w:rFonts w:ascii="Courier New" w:hAnsi="Courier New" w:cs="Courier New"/>
          <w:sz w:val="20"/>
          <w:lang w:val="en-US"/>
        </w:rPr>
        <w:t>LAST_NAME</w:t>
      </w:r>
      <w:r w:rsidR="00005304">
        <w:rPr>
          <w:rFonts w:ascii="Courier New" w:hAnsi="Courier New" w:cs="Courier New"/>
          <w:sz w:val="20"/>
          <w:lang w:val="en-US"/>
        </w:rPr>
        <w:t xml:space="preserve">     </w:t>
      </w:r>
      <w:r>
        <w:rPr>
          <w:rFonts w:ascii="Courier New" w:hAnsi="Courier New" w:cs="Courier New"/>
          <w:sz w:val="20"/>
          <w:lang w:val="en-US"/>
        </w:rPr>
        <w:t>SALARY</w:t>
      </w:r>
    </w:p>
    <w:p w14:paraId="698A1C14" w14:textId="77777777" w:rsidR="00016ECE" w:rsidRPr="00005304" w:rsidRDefault="00016ECE" w:rsidP="00016ECE">
      <w:pPr>
        <w:rPr>
          <w:rFonts w:ascii="Courier New" w:hAnsi="Courier New" w:cs="Courier New"/>
          <w:sz w:val="20"/>
          <w:lang w:val="en-US"/>
        </w:rPr>
      </w:pPr>
      <w:r w:rsidRPr="00005304">
        <w:rPr>
          <w:rFonts w:ascii="Courier New" w:hAnsi="Courier New" w:cs="Courier New"/>
          <w:sz w:val="20"/>
          <w:lang w:val="en-US"/>
        </w:rPr>
        <w:t>---------</w:t>
      </w:r>
      <w:r w:rsidR="00005304" w:rsidRPr="00005304">
        <w:rPr>
          <w:rFonts w:ascii="Courier New" w:hAnsi="Courier New" w:cs="Courier New"/>
          <w:sz w:val="20"/>
          <w:lang w:val="en-US"/>
        </w:rPr>
        <w:t>----------- -------------</w:t>
      </w:r>
      <w:r w:rsidR="00005304">
        <w:rPr>
          <w:rFonts w:ascii="Courier New" w:hAnsi="Courier New" w:cs="Courier New"/>
          <w:sz w:val="20"/>
          <w:lang w:val="en-US"/>
        </w:rPr>
        <w:t xml:space="preserve"> ------</w:t>
      </w:r>
    </w:p>
    <w:p w14:paraId="72640B52" w14:textId="77777777" w:rsidR="00016ECE" w:rsidRPr="00005304" w:rsidRDefault="00016ECE" w:rsidP="00016ECE">
      <w:pPr>
        <w:rPr>
          <w:rFonts w:ascii="Courier New" w:hAnsi="Courier New" w:cs="Courier New"/>
          <w:sz w:val="20"/>
          <w:lang w:val="en-US"/>
        </w:rPr>
      </w:pPr>
      <w:r w:rsidRPr="00005304">
        <w:rPr>
          <w:rFonts w:ascii="Courier New" w:hAnsi="Courier New" w:cs="Courier New"/>
          <w:sz w:val="20"/>
          <w:lang w:val="en-US"/>
        </w:rPr>
        <w:t xml:space="preserve">Margareta     </w:t>
      </w:r>
      <w:r w:rsidR="00005304" w:rsidRPr="00005304">
        <w:rPr>
          <w:rFonts w:ascii="Courier New" w:hAnsi="Courier New" w:cs="Courier New"/>
          <w:sz w:val="20"/>
          <w:lang w:val="en-US"/>
        </w:rPr>
        <w:t xml:space="preserve">       ek            </w:t>
      </w:r>
      <w:r w:rsidRPr="00005304">
        <w:rPr>
          <w:rFonts w:ascii="Courier New" w:hAnsi="Courier New" w:cs="Courier New"/>
          <w:sz w:val="20"/>
          <w:lang w:val="en-US"/>
        </w:rPr>
        <w:t>942000</w:t>
      </w:r>
    </w:p>
    <w:p w14:paraId="031343C0" w14:textId="77777777" w:rsidR="00016ECE" w:rsidRPr="00005304" w:rsidRDefault="00016ECE" w:rsidP="00C30FE1">
      <w:pPr>
        <w:rPr>
          <w:lang w:val="en-US"/>
        </w:rPr>
      </w:pPr>
    </w:p>
    <w:p w14:paraId="151AD313" w14:textId="77777777" w:rsidR="00FB01AC" w:rsidRPr="00005304" w:rsidRDefault="00FB01AC" w:rsidP="00C30FE1">
      <w:pPr>
        <w:rPr>
          <w:lang w:val="en-US"/>
        </w:rPr>
      </w:pPr>
    </w:p>
    <w:p w14:paraId="41204DD5" w14:textId="77777777" w:rsidR="00016ECE" w:rsidRPr="00924B13" w:rsidRDefault="00997215" w:rsidP="00C30FE1">
      <w:pPr>
        <w:rPr>
          <w:b/>
          <w:lang w:val="en-US"/>
        </w:rPr>
      </w:pPr>
      <w:r w:rsidRPr="00924B13">
        <w:rPr>
          <w:b/>
          <w:lang w:val="en-US"/>
        </w:rPr>
        <w:t>Task</w:t>
      </w:r>
      <w:r w:rsidR="009E3101" w:rsidRPr="00924B13">
        <w:rPr>
          <w:b/>
          <w:lang w:val="en-US"/>
        </w:rPr>
        <w:t>1</w:t>
      </w:r>
      <w:r w:rsidR="00982356" w:rsidRPr="00924B13">
        <w:rPr>
          <w:b/>
          <w:lang w:val="en-US"/>
        </w:rPr>
        <w:t>8</w:t>
      </w:r>
    </w:p>
    <w:p w14:paraId="0F56AB44" w14:textId="77777777" w:rsidR="00924B13" w:rsidRDefault="00924B13" w:rsidP="00982356">
      <w:pPr>
        <w:rPr>
          <w:lang w:val="en-US"/>
        </w:rPr>
      </w:pPr>
      <w:r w:rsidRPr="00005304">
        <w:rPr>
          <w:lang w:val="en-US"/>
        </w:rPr>
        <w:t xml:space="preserve">Show </w:t>
      </w:r>
      <w:r w:rsidRPr="00005304">
        <w:rPr>
          <w:b/>
          <w:lang w:val="en-US"/>
        </w:rPr>
        <w:t>first_name</w:t>
      </w:r>
      <w:r w:rsidRPr="00005304">
        <w:rPr>
          <w:lang w:val="en-US"/>
        </w:rPr>
        <w:t xml:space="preserve">, </w:t>
      </w:r>
      <w:r w:rsidRPr="00005304">
        <w:rPr>
          <w:b/>
          <w:lang w:val="en-US"/>
        </w:rPr>
        <w:t>last_name</w:t>
      </w:r>
      <w:r w:rsidRPr="00005304">
        <w:rPr>
          <w:lang w:val="en-US"/>
        </w:rPr>
        <w:t xml:space="preserve"> and </w:t>
      </w:r>
      <w:r w:rsidRPr="00005304">
        <w:rPr>
          <w:b/>
          <w:lang w:val="en-US"/>
        </w:rPr>
        <w:t>salary</w:t>
      </w:r>
      <w:r>
        <w:rPr>
          <w:lang w:val="en-US"/>
        </w:rPr>
        <w:t xml:space="preserve"> fo</w:t>
      </w:r>
      <w:r w:rsidRPr="00005304">
        <w:rPr>
          <w:lang w:val="en-US"/>
        </w:rPr>
        <w:t xml:space="preserve">r the customer </w:t>
      </w:r>
      <w:r>
        <w:rPr>
          <w:lang w:val="en-US"/>
        </w:rPr>
        <w:t>with the lowest salary</w:t>
      </w:r>
      <w:r w:rsidRPr="00005304">
        <w:rPr>
          <w:lang w:val="en-US"/>
        </w:rPr>
        <w:t xml:space="preserve"> </w:t>
      </w:r>
      <w:r>
        <w:rPr>
          <w:lang w:val="en-US"/>
        </w:rPr>
        <w:t>of all customers.</w:t>
      </w:r>
      <w:r w:rsidR="00982356" w:rsidRPr="00924B13">
        <w:rPr>
          <w:lang w:val="en-US"/>
        </w:rPr>
        <w:t xml:space="preserve"> </w:t>
      </w:r>
      <w:r>
        <w:rPr>
          <w:lang w:val="en-US"/>
        </w:rPr>
        <w:t>Do not include customers with</w:t>
      </w:r>
      <w:r w:rsidR="00982356" w:rsidRPr="00924B13">
        <w:rPr>
          <w:lang w:val="en-US"/>
        </w:rPr>
        <w:t xml:space="preserve"> </w:t>
      </w:r>
      <w:r w:rsidR="00982356" w:rsidRPr="00924B13">
        <w:rPr>
          <w:rFonts w:ascii="Courier New" w:hAnsi="Courier New" w:cs="Courier New"/>
          <w:color w:val="0000FF"/>
          <w:sz w:val="20"/>
          <w:lang w:val="en-US"/>
        </w:rPr>
        <w:t>NULL</w:t>
      </w:r>
      <w:r w:rsidR="00982356" w:rsidRPr="00924B13">
        <w:rPr>
          <w:lang w:val="en-US"/>
        </w:rPr>
        <w:t xml:space="preserve"> </w:t>
      </w:r>
      <w:r>
        <w:rPr>
          <w:lang w:val="en-US"/>
        </w:rPr>
        <w:t>salary</w:t>
      </w:r>
      <w:r w:rsidR="00982356" w:rsidRPr="00924B13">
        <w:rPr>
          <w:lang w:val="en-US"/>
        </w:rPr>
        <w:t xml:space="preserve">. </w:t>
      </w:r>
    </w:p>
    <w:p w14:paraId="0AF4FCBD" w14:textId="77777777" w:rsidR="00924B13" w:rsidRDefault="00924B13" w:rsidP="00982356">
      <w:pPr>
        <w:rPr>
          <w:lang w:val="en-US"/>
        </w:rPr>
      </w:pPr>
    </w:p>
    <w:p w14:paraId="73909881" w14:textId="77777777" w:rsidR="00982356" w:rsidRPr="00924B13" w:rsidRDefault="00924B13" w:rsidP="00982356">
      <w:pPr>
        <w:rPr>
          <w:lang w:val="en-US"/>
        </w:rPr>
      </w:pPr>
      <w:r w:rsidRPr="00924B13">
        <w:rPr>
          <w:lang w:val="en-US"/>
        </w:rPr>
        <w:t>Correct answer</w:t>
      </w:r>
      <w:r w:rsidR="00982356" w:rsidRPr="00924B13">
        <w:rPr>
          <w:lang w:val="en-US"/>
        </w:rPr>
        <w:t>:</w:t>
      </w:r>
    </w:p>
    <w:p w14:paraId="0D376F66" w14:textId="77777777" w:rsidR="00982356" w:rsidRPr="00924B13" w:rsidRDefault="00982356" w:rsidP="00982356">
      <w:pPr>
        <w:rPr>
          <w:lang w:val="en-US"/>
        </w:rPr>
      </w:pPr>
    </w:p>
    <w:p w14:paraId="22B94A23" w14:textId="77777777" w:rsidR="00931052" w:rsidRPr="00262DE6" w:rsidRDefault="00262DE6" w:rsidP="00931052">
      <w:pPr>
        <w:rPr>
          <w:rFonts w:ascii="Courier New" w:hAnsi="Courier New" w:cs="Courier New"/>
          <w:sz w:val="20"/>
          <w:lang w:val="en-US"/>
        </w:rPr>
      </w:pPr>
      <w:r w:rsidRPr="00262DE6">
        <w:rPr>
          <w:rFonts w:ascii="Courier New" w:hAnsi="Courier New" w:cs="Courier New"/>
          <w:sz w:val="20"/>
          <w:lang w:val="en-US"/>
        </w:rPr>
        <w:t>FIRST_NAME</w:t>
      </w:r>
      <w:r w:rsidR="00924B13">
        <w:rPr>
          <w:rFonts w:ascii="Courier New" w:hAnsi="Courier New" w:cs="Courier New"/>
          <w:sz w:val="20"/>
          <w:lang w:val="en-US"/>
        </w:rPr>
        <w:t xml:space="preserve">           </w:t>
      </w:r>
      <w:r w:rsidRPr="00262DE6">
        <w:rPr>
          <w:rFonts w:ascii="Courier New" w:hAnsi="Courier New" w:cs="Courier New"/>
          <w:sz w:val="20"/>
          <w:lang w:val="en-US"/>
        </w:rPr>
        <w:t>LAST_NAME</w:t>
      </w:r>
      <w:r w:rsidR="00924B13">
        <w:rPr>
          <w:rFonts w:ascii="Courier New" w:hAnsi="Courier New" w:cs="Courier New"/>
          <w:sz w:val="20"/>
          <w:lang w:val="en-US"/>
        </w:rPr>
        <w:t xml:space="preserve">      </w:t>
      </w:r>
      <w:r w:rsidRPr="00262DE6">
        <w:rPr>
          <w:rFonts w:ascii="Courier New" w:hAnsi="Courier New" w:cs="Courier New"/>
          <w:sz w:val="20"/>
          <w:lang w:val="en-US"/>
        </w:rPr>
        <w:t>SALARY</w:t>
      </w:r>
    </w:p>
    <w:p w14:paraId="395DEF64" w14:textId="77777777" w:rsidR="00931052" w:rsidRPr="00F34513" w:rsidRDefault="00931052" w:rsidP="00931052">
      <w:pPr>
        <w:rPr>
          <w:rFonts w:ascii="Courier New" w:hAnsi="Courier New" w:cs="Courier New"/>
          <w:sz w:val="20"/>
          <w:lang w:val="en-US"/>
        </w:rPr>
      </w:pPr>
      <w:r w:rsidRPr="00F34513">
        <w:rPr>
          <w:rFonts w:ascii="Courier New" w:hAnsi="Courier New" w:cs="Courier New"/>
          <w:sz w:val="20"/>
          <w:lang w:val="en-US"/>
        </w:rPr>
        <w:t>---------</w:t>
      </w:r>
      <w:r w:rsidR="00924B13">
        <w:rPr>
          <w:rFonts w:ascii="Courier New" w:hAnsi="Courier New" w:cs="Courier New"/>
          <w:sz w:val="20"/>
          <w:lang w:val="en-US"/>
        </w:rPr>
        <w:t>----------- -------------- ------</w:t>
      </w:r>
    </w:p>
    <w:p w14:paraId="63B59E87" w14:textId="77777777" w:rsidR="00982356" w:rsidRPr="007B1039" w:rsidRDefault="00931052" w:rsidP="00931052">
      <w:pPr>
        <w:rPr>
          <w:rFonts w:ascii="Courier New" w:hAnsi="Courier New" w:cs="Courier New"/>
          <w:sz w:val="20"/>
          <w:lang w:val="en-US"/>
        </w:rPr>
      </w:pPr>
      <w:r w:rsidRPr="007B1039">
        <w:rPr>
          <w:rFonts w:ascii="Courier New" w:hAnsi="Courier New" w:cs="Courier New"/>
          <w:sz w:val="20"/>
          <w:lang w:val="en-US"/>
        </w:rPr>
        <w:t xml:space="preserve">hans          </w:t>
      </w:r>
      <w:r w:rsidR="00924B13" w:rsidRPr="007B1039">
        <w:rPr>
          <w:rFonts w:ascii="Courier New" w:hAnsi="Courier New" w:cs="Courier New"/>
          <w:sz w:val="20"/>
          <w:lang w:val="en-US"/>
        </w:rPr>
        <w:t xml:space="preserve">       Lindqvist      </w:t>
      </w:r>
      <w:r w:rsidRPr="007B1039">
        <w:rPr>
          <w:rFonts w:ascii="Courier New" w:hAnsi="Courier New" w:cs="Courier New"/>
          <w:sz w:val="20"/>
          <w:lang w:val="en-US"/>
        </w:rPr>
        <w:t>116000</w:t>
      </w:r>
    </w:p>
    <w:p w14:paraId="498F7AA8" w14:textId="77777777" w:rsidR="00982356" w:rsidRPr="007B1039" w:rsidRDefault="00982356" w:rsidP="00C30FE1">
      <w:pPr>
        <w:rPr>
          <w:lang w:val="en-US"/>
        </w:rPr>
      </w:pPr>
    </w:p>
    <w:p w14:paraId="2061622A" w14:textId="77777777" w:rsidR="009E3101" w:rsidRPr="007B1039" w:rsidRDefault="009E3101" w:rsidP="00C30FE1">
      <w:pPr>
        <w:rPr>
          <w:lang w:val="en-US"/>
        </w:rPr>
      </w:pPr>
    </w:p>
    <w:p w14:paraId="52FFA4A5" w14:textId="77777777" w:rsidR="00931052" w:rsidRPr="007B1039" w:rsidRDefault="00924B13" w:rsidP="00C30FE1">
      <w:pPr>
        <w:rPr>
          <w:b/>
          <w:lang w:val="en-US"/>
        </w:rPr>
      </w:pPr>
      <w:r w:rsidRPr="007B1039">
        <w:rPr>
          <w:b/>
          <w:lang w:val="en-US"/>
        </w:rPr>
        <w:t>Task</w:t>
      </w:r>
      <w:r w:rsidR="00931052" w:rsidRPr="007B1039">
        <w:rPr>
          <w:b/>
          <w:lang w:val="en-US"/>
        </w:rPr>
        <w:t xml:space="preserve"> 19</w:t>
      </w:r>
    </w:p>
    <w:p w14:paraId="345C4168" w14:textId="77777777" w:rsidR="00924B13" w:rsidRDefault="00924B13" w:rsidP="00C30FE1">
      <w:pPr>
        <w:rPr>
          <w:lang w:val="en-US"/>
        </w:rPr>
      </w:pPr>
      <w:r w:rsidRPr="00924B13">
        <w:rPr>
          <w:lang w:val="en-US"/>
        </w:rPr>
        <w:t>Show</w:t>
      </w:r>
      <w:r w:rsidR="00931052" w:rsidRPr="00924B13">
        <w:rPr>
          <w:lang w:val="en-US"/>
        </w:rPr>
        <w:t xml:space="preserve"> </w:t>
      </w:r>
      <w:r w:rsidR="00262DE6" w:rsidRPr="00924B13">
        <w:rPr>
          <w:b/>
          <w:lang w:val="en-US"/>
        </w:rPr>
        <w:t>first_name</w:t>
      </w:r>
      <w:r w:rsidRPr="00924B13">
        <w:rPr>
          <w:lang w:val="en-US"/>
        </w:rPr>
        <w:t xml:space="preserve"> and </w:t>
      </w:r>
      <w:r w:rsidR="00262DE6" w:rsidRPr="00924B13">
        <w:rPr>
          <w:b/>
          <w:lang w:val="en-US"/>
        </w:rPr>
        <w:t>last_name</w:t>
      </w:r>
      <w:r w:rsidR="00931052" w:rsidRPr="00924B13">
        <w:rPr>
          <w:lang w:val="en-US"/>
        </w:rPr>
        <w:t xml:space="preserve"> </w:t>
      </w:r>
      <w:r w:rsidRPr="00924B13">
        <w:rPr>
          <w:lang w:val="en-US"/>
        </w:rPr>
        <w:t>for those</w:t>
      </w:r>
      <w:r w:rsidR="00931052" w:rsidRPr="00924B13">
        <w:rPr>
          <w:lang w:val="en-US"/>
        </w:rPr>
        <w:t xml:space="preserve"> </w:t>
      </w:r>
      <w:r>
        <w:rPr>
          <w:lang w:val="en-US"/>
        </w:rPr>
        <w:t>customers who</w:t>
      </w:r>
      <w:r w:rsidR="00931052" w:rsidRPr="00924B13">
        <w:rPr>
          <w:lang w:val="en-US"/>
        </w:rPr>
        <w:t xml:space="preserve"> </w:t>
      </w:r>
      <w:r>
        <w:rPr>
          <w:lang w:val="en-US"/>
        </w:rPr>
        <w:t>has a</w:t>
      </w:r>
      <w:r w:rsidR="00931052" w:rsidRPr="00924B13">
        <w:rPr>
          <w:lang w:val="en-US"/>
        </w:rPr>
        <w:t xml:space="preserve"> </w:t>
      </w:r>
      <w:r w:rsidR="00931052" w:rsidRPr="00924B13">
        <w:rPr>
          <w:rFonts w:ascii="Courier New" w:hAnsi="Courier New" w:cs="Courier New"/>
          <w:color w:val="0000FF"/>
          <w:sz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lang w:val="en-US"/>
        </w:rPr>
        <w:t xml:space="preserve"> value</w:t>
      </w:r>
      <w:r>
        <w:rPr>
          <w:lang w:val="en-US"/>
        </w:rPr>
        <w:t xml:space="preserve"> in</w:t>
      </w:r>
      <w:r w:rsidR="00931052" w:rsidRPr="00924B13">
        <w:rPr>
          <w:lang w:val="en-US"/>
        </w:rPr>
        <w:t xml:space="preserve"> </w:t>
      </w:r>
      <w:r>
        <w:rPr>
          <w:lang w:val="en-US"/>
        </w:rPr>
        <w:t>the</w:t>
      </w:r>
      <w:r w:rsidR="00931052" w:rsidRPr="00924B13">
        <w:rPr>
          <w:lang w:val="en-US"/>
        </w:rPr>
        <w:t xml:space="preserve"> </w:t>
      </w:r>
      <w:r w:rsidR="00262DE6" w:rsidRPr="00924B13">
        <w:rPr>
          <w:lang w:val="en-US"/>
        </w:rPr>
        <w:t>profession</w:t>
      </w:r>
      <w:r>
        <w:rPr>
          <w:lang w:val="en-US"/>
        </w:rPr>
        <w:t xml:space="preserve"> column.</w:t>
      </w:r>
    </w:p>
    <w:p w14:paraId="52460919" w14:textId="77777777" w:rsidR="00924B13" w:rsidRDefault="00924B13" w:rsidP="00C30FE1">
      <w:pPr>
        <w:rPr>
          <w:lang w:val="en-US"/>
        </w:rPr>
      </w:pPr>
    </w:p>
    <w:p w14:paraId="63D7E783" w14:textId="77777777" w:rsidR="00931052" w:rsidRPr="00924B13" w:rsidRDefault="00924B13" w:rsidP="00C30FE1">
      <w:pPr>
        <w:rPr>
          <w:lang w:val="en-US"/>
        </w:rPr>
      </w:pPr>
      <w:r w:rsidRPr="00924B13">
        <w:rPr>
          <w:lang w:val="en-US"/>
        </w:rPr>
        <w:t>Correct anawer</w:t>
      </w:r>
      <w:r w:rsidR="00931052" w:rsidRPr="00924B13">
        <w:rPr>
          <w:lang w:val="en-US"/>
        </w:rPr>
        <w:t>:</w:t>
      </w:r>
    </w:p>
    <w:p w14:paraId="6CD967DA" w14:textId="77777777" w:rsidR="00931052" w:rsidRPr="00924B13" w:rsidRDefault="00931052" w:rsidP="00C30FE1">
      <w:pPr>
        <w:rPr>
          <w:lang w:val="en-US"/>
        </w:rPr>
      </w:pPr>
    </w:p>
    <w:p w14:paraId="6B71F92C" w14:textId="77777777" w:rsidR="00931052" w:rsidRPr="001D42EE" w:rsidRDefault="00262DE6" w:rsidP="00931052">
      <w:pPr>
        <w:rPr>
          <w:rFonts w:ascii="Courier New" w:hAnsi="Courier New" w:cs="Courier New"/>
          <w:sz w:val="20"/>
          <w:lang w:val="en-US"/>
        </w:rPr>
      </w:pPr>
      <w:r w:rsidRPr="001D42EE">
        <w:rPr>
          <w:rFonts w:ascii="Courier New" w:hAnsi="Courier New" w:cs="Courier New"/>
          <w:sz w:val="20"/>
          <w:lang w:val="en-US"/>
        </w:rPr>
        <w:t>FIRST_NAME</w:t>
      </w:r>
      <w:r w:rsidR="00924B13">
        <w:rPr>
          <w:rFonts w:ascii="Courier New" w:hAnsi="Courier New" w:cs="Courier New"/>
          <w:sz w:val="20"/>
          <w:lang w:val="en-US"/>
        </w:rPr>
        <w:t xml:space="preserve">           </w:t>
      </w:r>
      <w:r w:rsidRPr="001D42EE">
        <w:rPr>
          <w:rFonts w:ascii="Courier New" w:hAnsi="Courier New" w:cs="Courier New"/>
          <w:sz w:val="20"/>
          <w:lang w:val="en-US"/>
        </w:rPr>
        <w:t>LAST_NAME</w:t>
      </w:r>
    </w:p>
    <w:p w14:paraId="0E710B3E" w14:textId="77777777" w:rsidR="00931052" w:rsidRPr="007B1039" w:rsidRDefault="00931052" w:rsidP="00931052">
      <w:pPr>
        <w:rPr>
          <w:rFonts w:ascii="Courier New" w:hAnsi="Courier New" w:cs="Courier New"/>
          <w:sz w:val="20"/>
        </w:rPr>
      </w:pPr>
      <w:r w:rsidRPr="007B1039">
        <w:rPr>
          <w:rFonts w:ascii="Courier New" w:hAnsi="Courier New" w:cs="Courier New"/>
          <w:sz w:val="20"/>
        </w:rPr>
        <w:t>-------------------- ---------</w:t>
      </w:r>
    </w:p>
    <w:p w14:paraId="21C8FF8D" w14:textId="77777777" w:rsidR="00931052" w:rsidRPr="007B1039" w:rsidRDefault="00931052" w:rsidP="00931052">
      <w:pPr>
        <w:rPr>
          <w:rFonts w:ascii="Courier New" w:hAnsi="Courier New" w:cs="Courier New"/>
          <w:sz w:val="20"/>
        </w:rPr>
      </w:pPr>
      <w:r w:rsidRPr="007B1039">
        <w:rPr>
          <w:rFonts w:ascii="Courier New" w:hAnsi="Courier New" w:cs="Courier New"/>
          <w:sz w:val="20"/>
        </w:rPr>
        <w:t>hans                 Lindqvist</w:t>
      </w:r>
    </w:p>
    <w:p w14:paraId="37007647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Sven                 Larsson</w:t>
      </w:r>
    </w:p>
    <w:p w14:paraId="27C64228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roger                nyberg</w:t>
      </w:r>
    </w:p>
    <w:p w14:paraId="7BE4D37E" w14:textId="77777777" w:rsidR="009E3101" w:rsidRPr="001F665E" w:rsidRDefault="009E3101" w:rsidP="00C30FE1"/>
    <w:p w14:paraId="1492763F" w14:textId="77777777" w:rsidR="006F2902" w:rsidRDefault="006F2902" w:rsidP="00C30FE1">
      <w:pPr>
        <w:rPr>
          <w:b/>
        </w:rPr>
      </w:pPr>
    </w:p>
    <w:p w14:paraId="6C4BDD35" w14:textId="77777777" w:rsidR="00924B13" w:rsidRPr="00A33BED" w:rsidRDefault="00924B13" w:rsidP="00924B13">
      <w:pPr>
        <w:rPr>
          <w:b/>
          <w:lang w:val="en-US"/>
        </w:rPr>
      </w:pPr>
    </w:p>
    <w:sectPr w:rsidR="00924B13" w:rsidRPr="00A33BED" w:rsidSect="00E44E27">
      <w:headerReference w:type="default" r:id="rId7"/>
      <w:footerReference w:type="default" r:id="rId8"/>
      <w:pgSz w:w="11906" w:h="16838"/>
      <w:pgMar w:top="2268" w:right="1701" w:bottom="1418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85CEF" w14:textId="77777777" w:rsidR="00473324" w:rsidRDefault="00473324">
      <w:r>
        <w:separator/>
      </w:r>
    </w:p>
  </w:endnote>
  <w:endnote w:type="continuationSeparator" w:id="0">
    <w:p w14:paraId="15CCB728" w14:textId="77777777" w:rsidR="00473324" w:rsidRDefault="0047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9B30" w14:textId="77777777" w:rsidR="00AA459C" w:rsidRPr="004A41D3" w:rsidRDefault="004A32A1" w:rsidP="004A41D3">
    <w:pPr>
      <w:pStyle w:val="Sidfot"/>
      <w:jc w:val="center"/>
      <w:rPr>
        <w:sz w:val="20"/>
      </w:rPr>
    </w:pPr>
    <w:r w:rsidRPr="004A41D3">
      <w:rPr>
        <w:rStyle w:val="Sidnummer"/>
        <w:sz w:val="20"/>
      </w:rPr>
      <w:fldChar w:fldCharType="begin"/>
    </w:r>
    <w:r w:rsidR="00AA459C" w:rsidRPr="004A41D3">
      <w:rPr>
        <w:rStyle w:val="Sidnummer"/>
        <w:sz w:val="20"/>
      </w:rPr>
      <w:instrText xml:space="preserve"> PAGE </w:instrText>
    </w:r>
    <w:r w:rsidRPr="004A41D3">
      <w:rPr>
        <w:rStyle w:val="Sidnummer"/>
        <w:sz w:val="20"/>
      </w:rPr>
      <w:fldChar w:fldCharType="separate"/>
    </w:r>
    <w:r w:rsidR="00DF4D31">
      <w:rPr>
        <w:rStyle w:val="Sidnummer"/>
        <w:noProof/>
        <w:sz w:val="20"/>
      </w:rPr>
      <w:t>6</w:t>
    </w:r>
    <w:r w:rsidRPr="004A41D3">
      <w:rPr>
        <w:rStyle w:val="Sidnummer"/>
        <w:sz w:val="20"/>
      </w:rPr>
      <w:fldChar w:fldCharType="end"/>
    </w:r>
    <w:r w:rsidR="00AA459C" w:rsidRPr="004A41D3">
      <w:rPr>
        <w:rStyle w:val="Sidnummer"/>
        <w:sz w:val="20"/>
      </w:rPr>
      <w:t>(</w:t>
    </w:r>
    <w:r w:rsidRPr="004A41D3">
      <w:rPr>
        <w:rStyle w:val="Sidnummer"/>
        <w:sz w:val="20"/>
      </w:rPr>
      <w:fldChar w:fldCharType="begin"/>
    </w:r>
    <w:r w:rsidR="00AA459C" w:rsidRPr="004A41D3">
      <w:rPr>
        <w:rStyle w:val="Sidnummer"/>
        <w:sz w:val="20"/>
      </w:rPr>
      <w:instrText xml:space="preserve"> NUMPAGES </w:instrText>
    </w:r>
    <w:r w:rsidRPr="004A41D3">
      <w:rPr>
        <w:rStyle w:val="Sidnummer"/>
        <w:sz w:val="20"/>
      </w:rPr>
      <w:fldChar w:fldCharType="separate"/>
    </w:r>
    <w:r w:rsidR="00DF4D31">
      <w:rPr>
        <w:rStyle w:val="Sidnummer"/>
        <w:noProof/>
        <w:sz w:val="20"/>
      </w:rPr>
      <w:t>6</w:t>
    </w:r>
    <w:r w:rsidRPr="004A41D3">
      <w:rPr>
        <w:rStyle w:val="Sidnummer"/>
        <w:sz w:val="20"/>
      </w:rPr>
      <w:fldChar w:fldCharType="end"/>
    </w:r>
    <w:r w:rsidR="00AA459C" w:rsidRPr="004A41D3">
      <w:rPr>
        <w:rStyle w:val="Sidnummer"/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C1C0" w14:textId="77777777" w:rsidR="00473324" w:rsidRDefault="00473324">
      <w:r>
        <w:separator/>
      </w:r>
    </w:p>
  </w:footnote>
  <w:footnote w:type="continuationSeparator" w:id="0">
    <w:p w14:paraId="7E0CD53B" w14:textId="77777777" w:rsidR="00473324" w:rsidRDefault="0047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1100"/>
      <w:gridCol w:w="3260"/>
      <w:gridCol w:w="4360"/>
    </w:tblGrid>
    <w:tr w:rsidR="00AA459C" w:rsidRPr="00266A30" w14:paraId="3B0D621B" w14:textId="77777777" w:rsidTr="005A550A">
      <w:tc>
        <w:tcPr>
          <w:tcW w:w="631" w:type="pct"/>
        </w:tcPr>
        <w:p w14:paraId="66F0B09E" w14:textId="77777777" w:rsidR="00AA459C" w:rsidRDefault="00000000">
          <w:pPr>
            <w:pStyle w:val="Sidhuvud"/>
          </w:pPr>
          <w:r>
            <w:rPr>
              <w:noProof/>
            </w:rPr>
            <w:pict w14:anchorId="128324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i1025" type="#_x0000_t75" alt="loggaHDA" style="width:43.5pt;height:54.75pt;visibility:visible">
                <v:imagedata r:id="rId1" o:title="loggaHDA"/>
              </v:shape>
            </w:pict>
          </w:r>
        </w:p>
      </w:tc>
      <w:tc>
        <w:tcPr>
          <w:tcW w:w="4369" w:type="pct"/>
          <w:gridSpan w:val="2"/>
        </w:tcPr>
        <w:p w14:paraId="3AB48566" w14:textId="77777777" w:rsidR="00722DE0" w:rsidRDefault="00722DE0" w:rsidP="00266A30">
          <w:pPr>
            <w:pStyle w:val="Sidhuvud"/>
            <w:rPr>
              <w:sz w:val="20"/>
              <w:lang w:val="en-US"/>
            </w:rPr>
          </w:pPr>
          <w:r w:rsidRPr="00722DE0">
            <w:rPr>
              <w:sz w:val="20"/>
              <w:lang w:val="en-US"/>
            </w:rPr>
            <w:t>Database</w:t>
          </w:r>
        </w:p>
        <w:p w14:paraId="3A6E7864" w14:textId="77777777" w:rsidR="00AA459C" w:rsidRPr="00262DE6" w:rsidRDefault="00AA459C" w:rsidP="00266A30">
          <w:pPr>
            <w:pStyle w:val="Sidhuvud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Lab</w:t>
          </w:r>
          <w:r w:rsidR="00266A30">
            <w:rPr>
              <w:sz w:val="20"/>
              <w:lang w:val="en-US"/>
            </w:rPr>
            <w:t xml:space="preserve"> assignment</w:t>
          </w:r>
          <w:r>
            <w:rPr>
              <w:sz w:val="20"/>
              <w:lang w:val="en-US"/>
            </w:rPr>
            <w:t xml:space="preserve"> # 2</w:t>
          </w:r>
          <w:r w:rsidR="007B1039">
            <w:rPr>
              <w:sz w:val="20"/>
              <w:lang w:val="en-US"/>
            </w:rPr>
            <w:t>, version 1.0</w:t>
          </w:r>
        </w:p>
      </w:tc>
    </w:tr>
    <w:tr w:rsidR="00AA459C" w:rsidRPr="00677433" w14:paraId="75571A64" w14:textId="77777777" w:rsidTr="005A550A">
      <w:tc>
        <w:tcPr>
          <w:tcW w:w="2500" w:type="pct"/>
          <w:gridSpan w:val="2"/>
        </w:tcPr>
        <w:p w14:paraId="0B796E1E" w14:textId="77777777" w:rsidR="00AA459C" w:rsidRPr="00262DE6" w:rsidRDefault="00AA459C">
          <w:pPr>
            <w:pStyle w:val="Sidhuvud"/>
            <w:rPr>
              <w:sz w:val="20"/>
              <w:lang w:val="en-US"/>
            </w:rPr>
          </w:pPr>
        </w:p>
        <w:p w14:paraId="4C82333D" w14:textId="77777777" w:rsidR="00AA459C" w:rsidRPr="00262DE6" w:rsidRDefault="00AA459C">
          <w:pPr>
            <w:pStyle w:val="Sidhuvud"/>
            <w:rPr>
              <w:sz w:val="20"/>
              <w:lang w:val="en-US"/>
            </w:rPr>
          </w:pPr>
          <w:r w:rsidRPr="00DB7278">
            <w:rPr>
              <w:sz w:val="20"/>
              <w:lang w:val="en-US"/>
            </w:rPr>
            <w:t xml:space="preserve">Coordinator: Pär Douhan, </w:t>
          </w:r>
          <w:hyperlink r:id="rId2" w:history="1">
            <w:r w:rsidRPr="00DB7278">
              <w:rPr>
                <w:rStyle w:val="Hyperlnk"/>
                <w:sz w:val="20"/>
                <w:lang w:val="en-US"/>
              </w:rPr>
              <w:t>pdo@du.se</w:t>
            </w:r>
          </w:hyperlink>
        </w:p>
      </w:tc>
      <w:tc>
        <w:tcPr>
          <w:tcW w:w="2500" w:type="pct"/>
        </w:tcPr>
        <w:p w14:paraId="39F489CC" w14:textId="77777777" w:rsidR="00AA459C" w:rsidRPr="00262DE6" w:rsidRDefault="00AA459C">
          <w:pPr>
            <w:pStyle w:val="Sidhuvud"/>
            <w:rPr>
              <w:lang w:val="en-US"/>
            </w:rPr>
          </w:pPr>
        </w:p>
      </w:tc>
    </w:tr>
  </w:tbl>
  <w:p w14:paraId="299C72E1" w14:textId="77777777" w:rsidR="00AA459C" w:rsidRPr="00262DE6" w:rsidRDefault="00AA459C">
    <w:pPr>
      <w:pStyle w:val="Sidhuvu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2321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052"/>
    <w:rsid w:val="000014AF"/>
    <w:rsid w:val="00005304"/>
    <w:rsid w:val="0000560B"/>
    <w:rsid w:val="00016ECE"/>
    <w:rsid w:val="000367F1"/>
    <w:rsid w:val="00055B93"/>
    <w:rsid w:val="000633D4"/>
    <w:rsid w:val="000B3194"/>
    <w:rsid w:val="000B5660"/>
    <w:rsid w:val="000B62F6"/>
    <w:rsid w:val="000B6E07"/>
    <w:rsid w:val="000C7059"/>
    <w:rsid w:val="000D1A04"/>
    <w:rsid w:val="000D7A9A"/>
    <w:rsid w:val="000F691F"/>
    <w:rsid w:val="00135D11"/>
    <w:rsid w:val="00155E1B"/>
    <w:rsid w:val="001730FB"/>
    <w:rsid w:val="001825B7"/>
    <w:rsid w:val="001B1551"/>
    <w:rsid w:val="001C3607"/>
    <w:rsid w:val="001C6DB7"/>
    <w:rsid w:val="001D42EE"/>
    <w:rsid w:val="001E5443"/>
    <w:rsid w:val="001F665E"/>
    <w:rsid w:val="001F66A2"/>
    <w:rsid w:val="00223FA3"/>
    <w:rsid w:val="0022733A"/>
    <w:rsid w:val="00230B43"/>
    <w:rsid w:val="00262DE6"/>
    <w:rsid w:val="00266A30"/>
    <w:rsid w:val="0028764E"/>
    <w:rsid w:val="002A284E"/>
    <w:rsid w:val="002C0F19"/>
    <w:rsid w:val="002D1FE4"/>
    <w:rsid w:val="002D758A"/>
    <w:rsid w:val="002E0B50"/>
    <w:rsid w:val="002E1230"/>
    <w:rsid w:val="002E665B"/>
    <w:rsid w:val="0030626E"/>
    <w:rsid w:val="00306329"/>
    <w:rsid w:val="00313F46"/>
    <w:rsid w:val="0032192D"/>
    <w:rsid w:val="00325A05"/>
    <w:rsid w:val="00343974"/>
    <w:rsid w:val="00353C32"/>
    <w:rsid w:val="003779FC"/>
    <w:rsid w:val="003912AD"/>
    <w:rsid w:val="003C2068"/>
    <w:rsid w:val="003C52FD"/>
    <w:rsid w:val="003E676C"/>
    <w:rsid w:val="00473324"/>
    <w:rsid w:val="004826FA"/>
    <w:rsid w:val="004858EE"/>
    <w:rsid w:val="004A32A1"/>
    <w:rsid w:val="004A41D3"/>
    <w:rsid w:val="004A64EB"/>
    <w:rsid w:val="004B62AF"/>
    <w:rsid w:val="004D1442"/>
    <w:rsid w:val="00520356"/>
    <w:rsid w:val="0052439F"/>
    <w:rsid w:val="005321C6"/>
    <w:rsid w:val="00533FD5"/>
    <w:rsid w:val="0054316B"/>
    <w:rsid w:val="00555974"/>
    <w:rsid w:val="00567E91"/>
    <w:rsid w:val="005956E1"/>
    <w:rsid w:val="00596B3D"/>
    <w:rsid w:val="00597CED"/>
    <w:rsid w:val="00597DBD"/>
    <w:rsid w:val="005A550A"/>
    <w:rsid w:val="005B2E70"/>
    <w:rsid w:val="005B3B09"/>
    <w:rsid w:val="005D2CEA"/>
    <w:rsid w:val="005F212A"/>
    <w:rsid w:val="00605F8E"/>
    <w:rsid w:val="006228FD"/>
    <w:rsid w:val="00666CDD"/>
    <w:rsid w:val="00677433"/>
    <w:rsid w:val="006E0061"/>
    <w:rsid w:val="006F20D5"/>
    <w:rsid w:val="006F2902"/>
    <w:rsid w:val="00703E29"/>
    <w:rsid w:val="00705C7E"/>
    <w:rsid w:val="00722DE0"/>
    <w:rsid w:val="00737AAA"/>
    <w:rsid w:val="00753705"/>
    <w:rsid w:val="00756A47"/>
    <w:rsid w:val="00760EBB"/>
    <w:rsid w:val="00764706"/>
    <w:rsid w:val="007754B0"/>
    <w:rsid w:val="00776998"/>
    <w:rsid w:val="00785641"/>
    <w:rsid w:val="007860C9"/>
    <w:rsid w:val="007A0FA8"/>
    <w:rsid w:val="007A1418"/>
    <w:rsid w:val="007B1039"/>
    <w:rsid w:val="007D4FF8"/>
    <w:rsid w:val="008031FB"/>
    <w:rsid w:val="00814E05"/>
    <w:rsid w:val="0083211E"/>
    <w:rsid w:val="00850FCD"/>
    <w:rsid w:val="008641F4"/>
    <w:rsid w:val="00873258"/>
    <w:rsid w:val="00873F9C"/>
    <w:rsid w:val="008A4052"/>
    <w:rsid w:val="008B38BC"/>
    <w:rsid w:val="008C49CE"/>
    <w:rsid w:val="008C4ED2"/>
    <w:rsid w:val="008D54EF"/>
    <w:rsid w:val="008D58AD"/>
    <w:rsid w:val="0090014F"/>
    <w:rsid w:val="0091466D"/>
    <w:rsid w:val="00916E5C"/>
    <w:rsid w:val="00924B13"/>
    <w:rsid w:val="00931052"/>
    <w:rsid w:val="009310BD"/>
    <w:rsid w:val="009315A6"/>
    <w:rsid w:val="009326B5"/>
    <w:rsid w:val="009500F0"/>
    <w:rsid w:val="00970E96"/>
    <w:rsid w:val="00977F53"/>
    <w:rsid w:val="00982356"/>
    <w:rsid w:val="00982744"/>
    <w:rsid w:val="009908B8"/>
    <w:rsid w:val="00997215"/>
    <w:rsid w:val="009A00FB"/>
    <w:rsid w:val="009B7866"/>
    <w:rsid w:val="009C2062"/>
    <w:rsid w:val="009D0533"/>
    <w:rsid w:val="009D08DA"/>
    <w:rsid w:val="009E0B56"/>
    <w:rsid w:val="009E3101"/>
    <w:rsid w:val="009F2234"/>
    <w:rsid w:val="00A03E3D"/>
    <w:rsid w:val="00A4588B"/>
    <w:rsid w:val="00A66BF7"/>
    <w:rsid w:val="00A851F1"/>
    <w:rsid w:val="00AA459C"/>
    <w:rsid w:val="00AB1BB3"/>
    <w:rsid w:val="00AB3DDF"/>
    <w:rsid w:val="00AB4774"/>
    <w:rsid w:val="00AE4573"/>
    <w:rsid w:val="00AE5D90"/>
    <w:rsid w:val="00AE6220"/>
    <w:rsid w:val="00AF2A3E"/>
    <w:rsid w:val="00AF2AF9"/>
    <w:rsid w:val="00AF354C"/>
    <w:rsid w:val="00B17158"/>
    <w:rsid w:val="00B330CB"/>
    <w:rsid w:val="00B420BD"/>
    <w:rsid w:val="00B43979"/>
    <w:rsid w:val="00B60B8E"/>
    <w:rsid w:val="00B64CCB"/>
    <w:rsid w:val="00B938E9"/>
    <w:rsid w:val="00B944A8"/>
    <w:rsid w:val="00BA7A1B"/>
    <w:rsid w:val="00BB5908"/>
    <w:rsid w:val="00BE6C46"/>
    <w:rsid w:val="00BE7040"/>
    <w:rsid w:val="00C01333"/>
    <w:rsid w:val="00C133F4"/>
    <w:rsid w:val="00C22CCB"/>
    <w:rsid w:val="00C30FE1"/>
    <w:rsid w:val="00C472D6"/>
    <w:rsid w:val="00C77E45"/>
    <w:rsid w:val="00C825B0"/>
    <w:rsid w:val="00CA5FBF"/>
    <w:rsid w:val="00CA6AA4"/>
    <w:rsid w:val="00CD0415"/>
    <w:rsid w:val="00CE1E35"/>
    <w:rsid w:val="00CE22C5"/>
    <w:rsid w:val="00D221DB"/>
    <w:rsid w:val="00D6206D"/>
    <w:rsid w:val="00D862C3"/>
    <w:rsid w:val="00D873D2"/>
    <w:rsid w:val="00DB25D4"/>
    <w:rsid w:val="00DD3FD8"/>
    <w:rsid w:val="00DE53F5"/>
    <w:rsid w:val="00DF2B54"/>
    <w:rsid w:val="00DF4D31"/>
    <w:rsid w:val="00E27E75"/>
    <w:rsid w:val="00E34EB1"/>
    <w:rsid w:val="00E44E27"/>
    <w:rsid w:val="00E819AC"/>
    <w:rsid w:val="00EF144C"/>
    <w:rsid w:val="00F218B9"/>
    <w:rsid w:val="00F27AA8"/>
    <w:rsid w:val="00F34513"/>
    <w:rsid w:val="00F4502D"/>
    <w:rsid w:val="00F55279"/>
    <w:rsid w:val="00F556EE"/>
    <w:rsid w:val="00F638E5"/>
    <w:rsid w:val="00F755AE"/>
    <w:rsid w:val="00F84365"/>
    <w:rsid w:val="00FB01AC"/>
    <w:rsid w:val="00FB44EA"/>
    <w:rsid w:val="00FE5E6C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DAA1F64"/>
  <w15:chartTrackingRefBased/>
  <w15:docId w15:val="{BD60237C-0CBC-4ECE-8987-AEC0EFC7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SE" w:eastAsia="en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BB3"/>
    <w:rPr>
      <w:rFonts w:ascii="Times New Roman" w:hAnsi="Times New Roman"/>
      <w:sz w:val="24"/>
      <w:lang w:val="sv-SE" w:eastAsia="sv-SE"/>
    </w:rPr>
  </w:style>
  <w:style w:type="paragraph" w:styleId="Rubrik1">
    <w:name w:val="heading 1"/>
    <w:basedOn w:val="Normal"/>
    <w:next w:val="Normal"/>
    <w:autoRedefine/>
    <w:qFormat/>
    <w:rsid w:val="00AB1BB3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Rubrik2">
    <w:name w:val="heading 2"/>
    <w:basedOn w:val="Normal"/>
    <w:next w:val="Normal"/>
    <w:autoRedefine/>
    <w:qFormat/>
    <w:rsid w:val="00AB1BB3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Rubrik3">
    <w:name w:val="heading 3"/>
    <w:basedOn w:val="Normal"/>
    <w:next w:val="Normal"/>
    <w:autoRedefine/>
    <w:qFormat/>
    <w:rsid w:val="00AB1BB3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ntafrga">
    <w:name w:val="Tentafråga"/>
    <w:basedOn w:val="Normal"/>
    <w:rsid w:val="00AB1BB3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AB1BB3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AB1BB3"/>
    <w:rPr>
      <w:rFonts w:ascii="Tahoma" w:hAnsi="Tahoma"/>
      <w:sz w:val="20"/>
    </w:rPr>
  </w:style>
  <w:style w:type="character" w:styleId="Hyperlnk">
    <w:name w:val="Hyperlink"/>
    <w:rsid w:val="004B62AF"/>
    <w:rPr>
      <w:color w:val="0000FF"/>
      <w:u w:val="single"/>
    </w:rPr>
  </w:style>
  <w:style w:type="paragraph" w:styleId="Sidhuvud">
    <w:name w:val="header"/>
    <w:basedOn w:val="Normal"/>
    <w:rsid w:val="004A41D3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ellrutnt">
    <w:name w:val="Table Grid"/>
    <w:basedOn w:val="Normaltabel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A41D3"/>
  </w:style>
  <w:style w:type="paragraph" w:styleId="Ballongtext">
    <w:name w:val="Balloon Text"/>
    <w:basedOn w:val="Normal"/>
    <w:link w:val="BallongtextChar"/>
    <w:rsid w:val="00F3451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rsid w:val="00F34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do@du.se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Erik Walla.dot</Template>
  <TotalTime>141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Rubrik 1</vt:lpstr>
    </vt:vector>
  </TitlesOfParts>
  <Company>AB Lathet</Company>
  <LinksUpToDate>false</LinksUpToDate>
  <CharactersWithSpaces>9265</CharactersWithSpaces>
  <SharedDoc>false</SharedDoc>
  <HLinks>
    <vt:vector size="12" baseType="variant">
      <vt:variant>
        <vt:i4>5374056</vt:i4>
      </vt:variant>
      <vt:variant>
        <vt:i4>0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  <vt:variant>
        <vt:i4>5374056</vt:i4>
      </vt:variant>
      <vt:variant>
        <vt:i4>0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 1</dc:title>
  <dc:subject/>
  <dc:creator>Idi Amin</dc:creator>
  <cp:keywords/>
  <cp:lastModifiedBy>Pär Douhan (HDa)</cp:lastModifiedBy>
  <cp:revision>7</cp:revision>
  <cp:lastPrinted>2002-03-04T18:20:00Z</cp:lastPrinted>
  <dcterms:created xsi:type="dcterms:W3CDTF">2020-08-28T20:48:00Z</dcterms:created>
  <dcterms:modified xsi:type="dcterms:W3CDTF">2022-07-28T14:44:00Z</dcterms:modified>
</cp:coreProperties>
</file>